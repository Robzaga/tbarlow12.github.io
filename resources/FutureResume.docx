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41" w:type="pct"/>
        <w:tblInd w:w="-810" w:type="dxa"/>
        <w:tblLayout w:type="fixed"/>
        <w:tblLook w:val="0000" w:firstRow="0" w:lastRow="0" w:firstColumn="0" w:lastColumn="0" w:noHBand="0" w:noVBand="0"/>
      </w:tblPr>
      <w:tblGrid>
        <w:gridCol w:w="256"/>
        <w:gridCol w:w="10678"/>
      </w:tblGrid>
      <w:tr w:rsidR="00DE7766" w:rsidRPr="002002BD" w:rsidTr="00211F84">
        <w:trPr>
          <w:trHeight w:val="305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2002BD" w:rsidRDefault="007B14E7" w:rsidP="00407093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Relevant Skills</w:t>
            </w:r>
          </w:p>
        </w:tc>
      </w:tr>
      <w:tr w:rsidR="007B14E7" w:rsidRPr="002002BD" w:rsidTr="00211F84">
        <w:trPr>
          <w:trHeight w:val="1601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211F84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noProof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5F3AE4DA" wp14:editId="716A7820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3175</wp:posOffset>
                      </wp:positionV>
                      <wp:extent cx="2209800" cy="943610"/>
                      <wp:effectExtent l="0" t="0" r="0" b="0"/>
                      <wp:wrapTight wrapText="bothSides">
                        <wp:wrapPolygon edited="0">
                          <wp:start x="559" y="0"/>
                          <wp:lineTo x="559" y="20931"/>
                          <wp:lineTo x="20855" y="20931"/>
                          <wp:lineTo x="20855" y="0"/>
                          <wp:lineTo x="559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943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EC6B4F" w:rsidRDefault="00671847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Assembly Language</w:t>
                                  </w:r>
                                </w:p>
                                <w:p w:rsidR="007B14E7" w:rsidRPr="00EC6B4F" w:rsidRDefault="007B14E7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Hardware Design Language (Verilog)</w:t>
                                  </w:r>
                                </w:p>
                                <w:p w:rsidR="00D65232" w:rsidRPr="00EC6B4F" w:rsidRDefault="00D65232" w:rsidP="00EC6B4F">
                                  <w:pPr>
                                    <w:pStyle w:val="ListParagraph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EC6B4F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YAML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AE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8.1pt;margin-top:.25pt;width:174pt;height:74.3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zhCQIAAPI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" filled="f" stroked="f">
                      <v:textbox>
                        <w:txbxContent>
                          <w:p w:rsidR="007B14E7" w:rsidRPr="00EC6B4F" w:rsidRDefault="00671847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Assembly Language</w:t>
                            </w:r>
                          </w:p>
                          <w:p w:rsidR="007B14E7" w:rsidRPr="00EC6B4F" w:rsidRDefault="007B14E7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Hardware Design Language (Verilog)</w:t>
                            </w:r>
                          </w:p>
                          <w:p w:rsidR="00D65232" w:rsidRPr="00EC6B4F" w:rsidRDefault="00D65232" w:rsidP="00EC6B4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EC6B4F">
                              <w:rPr>
                                <w:rFonts w:ascii="Times New Roman" w:hAnsi="Times New Roman"/>
                                <w:sz w:val="22"/>
                              </w:rPr>
                              <w:t>YAML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FC081E" w:rsidRPr="002002B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C8F6A46" wp14:editId="44ECC2A4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14605</wp:posOffset>
                      </wp:positionV>
                      <wp:extent cx="2304415" cy="876935"/>
                      <wp:effectExtent l="0" t="0" r="0" b="0"/>
                      <wp:wrapThrough wrapText="bothSides">
                        <wp:wrapPolygon edited="0">
                          <wp:start x="536" y="0"/>
                          <wp:lineTo x="536" y="21115"/>
                          <wp:lineTo x="20892" y="21115"/>
                          <wp:lineTo x="20892" y="0"/>
                          <wp:lineTo x="536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415" cy="876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Embedded Systems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Solid Edge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Team Foundation Server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3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Visual 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F6A46" id="_x0000_s1027" type="#_x0000_t202" style="position:absolute;margin-left:359pt;margin-top:1.15pt;width:181.45pt;height:69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" filled="f" stroked="f">
                      <v:textbox>
                        <w:txbxContent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Embedded Systems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Solid Edge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Team Foundation Server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Visual Studio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F236F6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9F3E4CB" wp14:editId="2C9D2A1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1480820" cy="1009015"/>
                      <wp:effectExtent l="0" t="0" r="0" b="0"/>
                      <wp:wrapThrough wrapText="bothSides">
                        <wp:wrapPolygon edited="0">
                          <wp:start x="834" y="0"/>
                          <wp:lineTo x="834" y="21046"/>
                          <wp:lineTo x="20563" y="21046"/>
                          <wp:lineTo x="20563" y="0"/>
                          <wp:lineTo x="834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082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075B25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C/</w:t>
                                  </w:r>
                                  <w:r w:rsidR="007B14E7"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C++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/C#</w:t>
                                  </w:r>
                                </w:p>
                                <w:p w:rsidR="007B14E7" w:rsidRPr="00FC081E" w:rsidRDefault="00075B25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WPF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Raspberry 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color w:val="000000"/>
                                      <w:sz w:val="22"/>
                                    </w:rPr>
                                    <w:t>P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</w:t>
                                  </w:r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MATLab</w:t>
                                  </w:r>
                                  <w:proofErr w:type="spellEnd"/>
                                </w:p>
                                <w:p w:rsidR="007B14E7" w:rsidRPr="00FC081E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1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3E4CB" id="_x0000_s1028" type="#_x0000_t202" style="position:absolute;margin-left:8.2pt;margin-top:1.15pt;width:116.6pt;height:79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" filled="f" stroked="f">
                      <v:textbox>
                        <w:txbxContent>
                          <w:p w:rsidR="007B14E7" w:rsidRPr="00FC081E" w:rsidRDefault="00075B25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C/</w:t>
                            </w:r>
                            <w:r w:rsidR="007B14E7"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C++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/C#</w:t>
                            </w:r>
                          </w:p>
                          <w:p w:rsidR="007B14E7" w:rsidRPr="00FC081E" w:rsidRDefault="00075B25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WPF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Raspberry </w:t>
                            </w:r>
                            <w:r w:rsidRPr="00FC081E"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  <w:t>P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i</w:t>
                            </w:r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MATLab</w:t>
                            </w:r>
                            <w:proofErr w:type="spellEnd"/>
                          </w:p>
                          <w:p w:rsidR="007B14E7" w:rsidRPr="00FC081E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1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Z-Wave Protocol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6344A" w:rsidRPr="002002BD" w:rsidTr="00211F84">
        <w:trPr>
          <w:trHeight w:val="2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6344A" w:rsidRPr="002002BD" w:rsidRDefault="0066344A" w:rsidP="0066344A">
            <w:pPr>
              <w:pStyle w:val="Heading1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2002BD">
              <w:rPr>
                <w:rFonts w:ascii="Times New Roman" w:hAnsi="Times New Roman"/>
                <w:b/>
                <w:noProof/>
                <w:sz w:val="28"/>
                <w:szCs w:val="28"/>
              </w:rPr>
              <w:t>education</w:t>
            </w:r>
          </w:p>
        </w:tc>
      </w:tr>
      <w:tr w:rsidR="00DF0690" w:rsidRPr="002002BD" w:rsidTr="00BA12BF">
        <w:trPr>
          <w:trHeight w:val="265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34842" w:rsidRPr="00D34842" w:rsidRDefault="00D34842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b/>
                <w:sz w:val="6"/>
              </w:rPr>
            </w:pPr>
          </w:p>
          <w:p w:rsidR="007B14E7" w:rsidRPr="002002BD" w:rsidRDefault="00C876DD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sz w:val="24"/>
              </w:rPr>
            </w:pPr>
            <w:r w:rsidRPr="002002BD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Bachelor of Science in Computer Engineering - Utah Valley University</w:t>
            </w:r>
            <w:r w:rsidR="002002BD">
              <w:rPr>
                <w:rFonts w:ascii="Times New Roman" w:hAnsi="Times New Roman"/>
                <w:sz w:val="24"/>
              </w:rPr>
              <w:t xml:space="preserve">               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May 2018</w:t>
            </w:r>
          </w:p>
          <w:p w:rsidR="007B14E7" w:rsidRPr="002002BD" w:rsidRDefault="00C876DD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sz w:val="20"/>
              </w:rPr>
              <w:t>Involved with IEEE UVU Chapter as Vice President of Publications</w: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B13EA" w:rsidRPr="002002BD" w:rsidRDefault="00B75B53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6627D47" wp14:editId="0B6CCAD6">
                      <wp:simplePos x="0" y="0"/>
                      <wp:positionH relativeFrom="column">
                        <wp:posOffset>4560570</wp:posOffset>
                      </wp:positionH>
                      <wp:positionV relativeFrom="paragraph">
                        <wp:posOffset>224155</wp:posOffset>
                      </wp:positionV>
                      <wp:extent cx="2047875" cy="1009015"/>
                      <wp:effectExtent l="0" t="0" r="0" b="63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Software Engineering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Wireless and Mobile Communications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10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Senior Design Project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627D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359.1pt;margin-top:17.65pt;width:161.25pt;height:79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Software Engineering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Wireless and Mobile Communications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10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Senior Design Project</w:t>
                            </w:r>
                          </w:p>
                          <w:p w:rsidR="007B14E7" w:rsidRPr="002002BD" w:rsidRDefault="007B14E7" w:rsidP="00671847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B6A118B" wp14:editId="7F2FA90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224155</wp:posOffset>
                      </wp:positionV>
                      <wp:extent cx="3009900" cy="1009015"/>
                      <wp:effectExtent l="0" t="0" r="0" b="635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B75B53" w:rsidRDefault="007B14E7" w:rsidP="00B75B53">
                                  <w:pPr>
                                    <w:spacing w:before="0" w:after="0"/>
                                    <w:ind w:left="360" w:hanging="36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  <w:t>Relevant Coursework Completed: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Embedded Systems 1 &amp; 2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Digital Design 1 &amp; 2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Object Oriented Programming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8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Algorithms Data Structures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18B" id="Text Box 8" o:spid="_x0000_s1030" type="#_x0000_t202" style="position:absolute;margin-left:8.1pt;margin-top:17.65pt;width:237pt;height:79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" filled="f" stroked="f">
                      <v:textbox>
                        <w:txbxContent>
                          <w:p w:rsidR="007B14E7" w:rsidRPr="00B75B53" w:rsidRDefault="007B14E7" w:rsidP="00B75B53">
                            <w:pPr>
                              <w:spacing w:before="0" w:after="0"/>
                              <w:ind w:left="360" w:hanging="360"/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  <w:t>Relevant Coursework Completed: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Embedded Systems 1 &amp; 2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Digital Design 1 &amp; 2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Object Oriented Programming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Algorithms Data Structures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6B4F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7AE3680" wp14:editId="216DC6A3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224155</wp:posOffset>
                      </wp:positionV>
                      <wp:extent cx="2457450" cy="1009015"/>
                      <wp:effectExtent l="0" t="0" r="0" b="63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EC6B4F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Advanced High Performance Computer Architecture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Digital Signal Processing</w:t>
                                  </w:r>
                                </w:p>
                                <w:p w:rsidR="007B14E7" w:rsidRPr="002002BD" w:rsidRDefault="007B14E7" w:rsidP="00EC6B4F">
                                  <w:pPr>
                                    <w:pStyle w:val="Dates"/>
                                    <w:numPr>
                                      <w:ilvl w:val="0"/>
                                      <w:numId w:val="9"/>
                                    </w:numPr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VLSI 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E3680" id="_x0000_s1031" type="#_x0000_t202" style="position:absolute;margin-left:188.1pt;margin-top:17.65pt;width:193.5pt;height:79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" filled="f" stroked="f">
                      <v:textbox>
                        <w:txbxContent>
                          <w:p w:rsidR="007B14E7" w:rsidRPr="002002BD" w:rsidRDefault="007B14E7" w:rsidP="00EC6B4F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Advanced High Performance Computer Architecture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Digital Signal Processing</w:t>
                            </w:r>
                          </w:p>
                          <w:p w:rsidR="007B14E7" w:rsidRPr="002002BD" w:rsidRDefault="007B14E7" w:rsidP="00EC6B4F">
                            <w:pPr>
                              <w:pStyle w:val="Dates"/>
                              <w:numPr>
                                <w:ilvl w:val="0"/>
                                <w:numId w:val="9"/>
                              </w:numPr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VLSI Design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C876DD" w:rsidRPr="002002B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31F3F" w:rsidRPr="002002BD">
              <w:rPr>
                <w:rFonts w:ascii="Times New Roman" w:hAnsi="Times New Roman"/>
                <w:sz w:val="20"/>
                <w:szCs w:val="20"/>
              </w:rPr>
              <w:t>NSF LEAP – Full Scholarship</w:t>
            </w:r>
          </w:p>
        </w:tc>
      </w:tr>
      <w:tr w:rsidR="00B607D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607D7" w:rsidRPr="002002BD" w:rsidRDefault="007B14E7" w:rsidP="00D51ECD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Work experience</w:t>
            </w:r>
          </w:p>
        </w:tc>
      </w:tr>
      <w:tr w:rsidR="007B14E7" w:rsidRPr="002002BD" w:rsidTr="00BA12BF">
        <w:trPr>
          <w:trHeight w:val="2942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34842" w:rsidRPr="00D34842" w:rsidRDefault="00D34842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6"/>
                <w:szCs w:val="6"/>
              </w:rPr>
            </w:pPr>
          </w:p>
          <w:p w:rsidR="0067184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2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2"/>
              </w:rPr>
              <w:t xml:space="preserve">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Software Engineer       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May 2018 – Present</w:t>
            </w:r>
          </w:p>
          <w:p w:rsidR="00671847" w:rsidRPr="00C6526D" w:rsidRDefault="006F1E2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2"/>
              </w:rPr>
            </w:pPr>
            <w:r w:rsidRPr="00C6526D">
              <w:rPr>
                <w:rFonts w:ascii="Times New Roman" w:hAnsi="Times New Roman"/>
                <w:b/>
                <w:sz w:val="22"/>
              </w:rPr>
              <w:t xml:space="preserve">     BAE Systems, </w:t>
            </w:r>
            <w:proofErr w:type="spellStart"/>
            <w:r w:rsidRPr="00C6526D">
              <w:rPr>
                <w:rFonts w:ascii="Times New Roman" w:hAnsi="Times New Roman"/>
                <w:b/>
                <w:sz w:val="22"/>
              </w:rPr>
              <w:t>Inc</w:t>
            </w:r>
            <w:proofErr w:type="spellEnd"/>
            <w:r w:rsidRPr="00C6526D">
              <w:rPr>
                <w:rFonts w:ascii="Times New Roman" w:hAnsi="Times New Roman"/>
                <w:b/>
                <w:sz w:val="22"/>
              </w:rPr>
              <w:t>, Hill AFB, UT</w:t>
            </w:r>
          </w:p>
          <w:p w:rsidR="00970903" w:rsidRPr="002002BD" w:rsidRDefault="009046AF" w:rsidP="00EC6B4F">
            <w:pPr>
              <w:pStyle w:val="Dates"/>
              <w:numPr>
                <w:ilvl w:val="0"/>
                <w:numId w:val="5"/>
              </w:numPr>
              <w:spacing w:before="0" w:after="120"/>
              <w:ind w:hanging="317"/>
              <w:jc w:val="left"/>
              <w:rPr>
                <w:rFonts w:ascii="Times New Roman" w:hAnsi="Times New Roman"/>
                <w:i/>
                <w:sz w:val="22"/>
              </w:rPr>
            </w:pPr>
            <w:r w:rsidRPr="002002BD">
              <w:rPr>
                <w:rFonts w:ascii="Times New Roman" w:hAnsi="Times New Roman"/>
                <w:sz w:val="22"/>
              </w:rPr>
              <w:t>Writing Developers Guide for ICBM Simulation software developed with MATL</w:t>
            </w:r>
            <w:r w:rsidR="00291D61">
              <w:rPr>
                <w:rFonts w:ascii="Times New Roman" w:hAnsi="Times New Roman"/>
                <w:sz w:val="22"/>
              </w:rPr>
              <w:t>AB</w:t>
            </w:r>
            <w:r w:rsidRPr="002002BD">
              <w:rPr>
                <w:rFonts w:ascii="Times New Roman" w:hAnsi="Times New Roman"/>
                <w:sz w:val="22"/>
              </w:rPr>
              <w:t xml:space="preserve"> scripts</w:t>
            </w:r>
          </w:p>
          <w:p w:rsidR="007B14E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>Computer Science Technic</w:t>
            </w:r>
            <w:bookmarkStart w:id="0" w:name="_GoBack"/>
            <w:bookmarkEnd w:id="0"/>
            <w:r w:rsidRPr="002002BD">
              <w:rPr>
                <w:rFonts w:ascii="Times New Roman" w:hAnsi="Times New Roman"/>
                <w:b/>
                <w:sz w:val="24"/>
              </w:rPr>
              <w:t xml:space="preserve">al Intern       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      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 xml:space="preserve">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Dec 2016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–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April 2018</w:t>
            </w:r>
          </w:p>
          <w:p w:rsidR="007B14E7" w:rsidRPr="00C6526D" w:rsidRDefault="007B14E7" w:rsidP="00671847">
            <w:pPr>
              <w:pStyle w:val="Location"/>
              <w:spacing w:before="0" w:after="0"/>
              <w:rPr>
                <w:rFonts w:ascii="Times New Roman" w:hAnsi="Times New Roman"/>
                <w:b/>
                <w:i w:val="0"/>
                <w:sz w:val="22"/>
              </w:rPr>
            </w:pPr>
            <w:r w:rsidRPr="002002BD">
              <w:rPr>
                <w:rFonts w:ascii="Times New Roman" w:hAnsi="Times New Roman"/>
                <w:sz w:val="24"/>
              </w:rPr>
              <w:t xml:space="preserve">    </w:t>
            </w:r>
            <w:r w:rsidR="00D65232" w:rsidRPr="002002BD">
              <w:rPr>
                <w:rFonts w:ascii="Times New Roman" w:hAnsi="Times New Roman"/>
                <w:sz w:val="24"/>
              </w:rPr>
              <w:t xml:space="preserve"> </w:t>
            </w:r>
            <w:r w:rsidRPr="00C6526D">
              <w:rPr>
                <w:rFonts w:ascii="Times New Roman" w:hAnsi="Times New Roman"/>
                <w:b/>
                <w:i w:val="0"/>
                <w:sz w:val="22"/>
              </w:rPr>
              <w:t xml:space="preserve">BAE Systems, </w:t>
            </w:r>
            <w:proofErr w:type="spellStart"/>
            <w:r w:rsidRPr="00C6526D">
              <w:rPr>
                <w:rFonts w:ascii="Times New Roman" w:hAnsi="Times New Roman"/>
                <w:b/>
                <w:i w:val="0"/>
                <w:sz w:val="22"/>
              </w:rPr>
              <w:t>Inc</w:t>
            </w:r>
            <w:proofErr w:type="spellEnd"/>
            <w:r w:rsidRPr="00C6526D">
              <w:rPr>
                <w:rFonts w:ascii="Times New Roman" w:hAnsi="Times New Roman"/>
                <w:b/>
                <w:i w:val="0"/>
                <w:sz w:val="22"/>
              </w:rPr>
              <w:t>, Hill AFB, UT</w:t>
            </w:r>
          </w:p>
          <w:p w:rsidR="007B14E7" w:rsidRPr="002002BD" w:rsidRDefault="007B14E7" w:rsidP="00EC6B4F">
            <w:pPr>
              <w:pStyle w:val="Dates"/>
              <w:numPr>
                <w:ilvl w:val="0"/>
                <w:numId w:val="2"/>
              </w:numPr>
              <w:spacing w:before="0" w:after="0"/>
              <w:ind w:left="705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Developed, as a team, the Process Model Toolkit (PMT) and programmed in C# and XAML.</w:t>
            </w:r>
          </w:p>
          <w:p w:rsidR="007B14E7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Communicate directly with government customer over New START Treaty to make improvements to PMT and present to customer and internal employees.</w:t>
            </w:r>
          </w:p>
          <w:p w:rsidR="00262856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Attained clearance of SECRET and is current to attend meetings in Classified Environment</w:t>
            </w:r>
          </w:p>
        </w:tc>
      </w:tr>
      <w:tr w:rsidR="007B14E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7B14E7" w:rsidP="007B14E7">
            <w:pPr>
              <w:pStyle w:val="Heading1"/>
              <w:spacing w:line="240" w:lineRule="auto"/>
              <w:rPr>
                <w:rFonts w:ascii="Times New Roman" w:hAnsi="Times New Roman"/>
                <w:b/>
                <w:sz w:val="28"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favorite projects</w:t>
            </w:r>
          </w:p>
        </w:tc>
      </w:tr>
      <w:tr w:rsidR="007B14E7" w:rsidRPr="002002BD" w:rsidTr="00211F84">
        <w:trPr>
          <w:trHeight w:val="512"/>
        </w:trPr>
        <w:tc>
          <w:tcPr>
            <w:tcW w:w="256" w:type="dxa"/>
            <w:tcBorders>
              <w:left w:val="nil"/>
              <w:right w:val="nil"/>
            </w:tcBorders>
          </w:tcPr>
          <w:p w:rsidR="007B14E7" w:rsidRPr="002002BD" w:rsidRDefault="007B14E7" w:rsidP="007B14E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0678" w:type="dxa"/>
            <w:tcBorders>
              <w:top w:val="nil"/>
              <w:left w:val="nil"/>
              <w:bottom w:val="nil"/>
              <w:right w:val="nil"/>
            </w:tcBorders>
          </w:tcPr>
          <w:p w:rsidR="007B14E7" w:rsidRPr="002002BD" w:rsidRDefault="00D94088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12700</wp:posOffset>
                      </wp:positionV>
                      <wp:extent cx="3536315" cy="1177290"/>
                      <wp:effectExtent l="0" t="0" r="0" b="381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315" cy="1177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BF1" w:rsidRPr="00B75B53" w:rsidRDefault="00DD5BF1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Traffic Light</w:t>
                                  </w:r>
                                </w:p>
                                <w:p w:rsidR="00DD5BF1" w:rsidRPr="00B75B53" w:rsidRDefault="00DD5BF1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Used FPGA to emulate a traffic light with code written in Verilog</w:t>
                                  </w:r>
                                </w:p>
                                <w:p w:rsidR="00671847" w:rsidRPr="00B75B53" w:rsidRDefault="00671847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Motorola Microcontroller</w:t>
                                  </w:r>
                                </w:p>
                                <w:p w:rsidR="00671847" w:rsidRPr="00B75B53" w:rsidRDefault="00671847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Wrote Assembly Language commands to control PWM, Fuzzy Logic, etc.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50.05pt;margin-top:1pt;width:278.45pt;height:9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" filled="f" stroked="f">
                      <v:textbox>
                        <w:txbxContent>
                          <w:p w:rsidR="00DD5BF1" w:rsidRPr="00B75B53" w:rsidRDefault="00DD5BF1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Traffic Light</w:t>
                            </w:r>
                          </w:p>
                          <w:p w:rsidR="00DD5BF1" w:rsidRPr="00B75B53" w:rsidRDefault="00DD5BF1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Used FPGA to emulate a traffic light with code written in Verilog</w:t>
                            </w:r>
                          </w:p>
                          <w:p w:rsidR="00671847" w:rsidRPr="00B75B53" w:rsidRDefault="00671847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Motorola Microcontroller</w:t>
                            </w:r>
                          </w:p>
                          <w:p w:rsidR="00671847" w:rsidRPr="00B75B53" w:rsidRDefault="00671847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Wrote Assembly Language commands to control PWM, Fuzzy Logic, etc.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12700</wp:posOffset>
                      </wp:positionV>
                      <wp:extent cx="3619500" cy="1659255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0" cy="1659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0BF4" w:rsidRPr="00B75B53" w:rsidRDefault="00176265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Virtual Machine</w:t>
                                  </w:r>
                                </w:p>
                                <w:p w:rsidR="00560BF4" w:rsidRPr="00B75B53" w:rsidRDefault="00176265" w:rsidP="00291D61">
                                  <w:pPr>
                                    <w:pStyle w:val="Dates"/>
                                    <w:numPr>
                                      <w:ilvl w:val="2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Inputs Assembly Language as bit data into memory and executes multi-threaded functions</w:t>
                                  </w:r>
                                </w:p>
                                <w:p w:rsidR="00560BF4" w:rsidRPr="00B75B53" w:rsidRDefault="00560BF4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b/>
                                      <w:sz w:val="22"/>
                                    </w:rPr>
                                    <w:t>Z-Wave Home Assistant</w:t>
                                  </w:r>
                                </w:p>
                                <w:p w:rsidR="00560BF4" w:rsidRPr="00B75B53" w:rsidRDefault="00560BF4" w:rsidP="00291D61">
                                  <w:pPr>
                                    <w:pStyle w:val="Dates"/>
                                    <w:numPr>
                                      <w:ilvl w:val="1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B75B53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Implements Home Automation and Security on Raspberry Pi using 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5.4pt;margin-top:1pt;width:285pt;height:13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" filled="f" stroked="f">
                      <v:textbox>
                        <w:txbxContent>
                          <w:p w:rsidR="00560BF4" w:rsidRPr="00B75B53" w:rsidRDefault="00176265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Virtual Machine</w:t>
                            </w:r>
                          </w:p>
                          <w:p w:rsidR="00560BF4" w:rsidRPr="00B75B53" w:rsidRDefault="00176265" w:rsidP="00291D61">
                            <w:pPr>
                              <w:pStyle w:val="Dates"/>
                              <w:numPr>
                                <w:ilvl w:val="2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Inputs Assembly Language as bit data into memory and executes multi-threaded functions</w:t>
                            </w:r>
                          </w:p>
                          <w:p w:rsidR="00560BF4" w:rsidRPr="00B75B53" w:rsidRDefault="00560BF4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Z-Wave Home Assistant</w:t>
                            </w:r>
                          </w:p>
                          <w:p w:rsidR="00560BF4" w:rsidRPr="00B75B53" w:rsidRDefault="00560BF4" w:rsidP="00291D61">
                            <w:pPr>
                              <w:pStyle w:val="Dates"/>
                              <w:numPr>
                                <w:ilvl w:val="1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B75B53">
                              <w:rPr>
                                <w:rFonts w:ascii="Times New Roman" w:hAnsi="Times New Roman"/>
                                <w:sz w:val="22"/>
                              </w:rPr>
                              <w:t>Implements Home Automation and Security on Raspberry Pi using Z-Wave Protocol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A5516" w:rsidRPr="002002BD" w:rsidRDefault="007A5516" w:rsidP="007A5516">
      <w:pPr>
        <w:rPr>
          <w:rFonts w:ascii="Times New Roman" w:hAnsi="Times New Roman"/>
        </w:rPr>
      </w:pPr>
    </w:p>
    <w:sectPr w:rsidR="007A5516" w:rsidRPr="002002BD" w:rsidSect="00291D61">
      <w:head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667" w:rsidRDefault="00E94667" w:rsidP="00E2541F">
      <w:pPr>
        <w:spacing w:before="0" w:after="0" w:line="240" w:lineRule="auto"/>
      </w:pPr>
      <w:r>
        <w:separator/>
      </w:r>
    </w:p>
  </w:endnote>
  <w:endnote w:type="continuationSeparator" w:id="0">
    <w:p w:rsidR="00E94667" w:rsidRDefault="00E94667" w:rsidP="00E25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667" w:rsidRDefault="00E94667" w:rsidP="00E2541F">
      <w:pPr>
        <w:spacing w:before="0" w:after="0" w:line="240" w:lineRule="auto"/>
      </w:pPr>
      <w:r>
        <w:separator/>
      </w:r>
    </w:p>
  </w:footnote>
  <w:footnote w:type="continuationSeparator" w:id="0">
    <w:p w:rsidR="00E94667" w:rsidRDefault="00E94667" w:rsidP="00E25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2BD" w:rsidRPr="002002BD" w:rsidRDefault="002002BD" w:rsidP="002002BD">
    <w:pPr>
      <w:pStyle w:val="ContactInfo"/>
      <w:spacing w:line="240" w:lineRule="auto"/>
      <w:jc w:val="center"/>
      <w:rPr>
        <w:rFonts w:ascii="Times New Roman" w:hAnsi="Times New Roman"/>
        <w:b/>
        <w:sz w:val="40"/>
        <w:szCs w:val="24"/>
      </w:rPr>
    </w:pPr>
    <w:r w:rsidRPr="002002BD">
      <w:rPr>
        <w:rFonts w:ascii="Times New Roman" w:hAnsi="Times New Roman"/>
        <w:b/>
        <w:sz w:val="40"/>
        <w:szCs w:val="24"/>
      </w:rPr>
      <w:t>Roberto Unzaga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sz w:val="24"/>
        <w:szCs w:val="22"/>
      </w:rPr>
      <w:t xml:space="preserve">Mobile: 385-233-7085 | </w:t>
    </w:r>
    <w:hyperlink r:id="rId1" w:history="1">
      <w:r w:rsidR="00907AE9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rob.u</w:t>
      </w:r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nzaga@gmail.com</w:t>
      </w:r>
    </w:hyperlink>
    <w:r w:rsidRPr="009E0B4F">
      <w:rPr>
        <w:rFonts w:ascii="Times New Roman" w:hAnsi="Times New Roman"/>
        <w:sz w:val="24"/>
        <w:szCs w:val="22"/>
      </w:rPr>
      <w:t xml:space="preserve"> | www.robertounzaga.com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>LinkedIn:</w:t>
    </w:r>
    <w:r w:rsidRPr="009E0B4F">
      <w:rPr>
        <w:rFonts w:ascii="Times New Roman" w:hAnsi="Times New Roman"/>
        <w:sz w:val="24"/>
        <w:szCs w:val="22"/>
      </w:rPr>
      <w:t xml:space="preserve"> </w:t>
    </w:r>
    <w:hyperlink r:id="rId2" w:history="1"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https://www.linkedin.com/in/robertounzaga</w:t>
      </w:r>
    </w:hyperlink>
  </w:p>
  <w:p w:rsidR="002002BD" w:rsidRPr="009E0B4F" w:rsidRDefault="002002BD" w:rsidP="002002BD">
    <w:pPr>
      <w:pStyle w:val="ContactInfo"/>
      <w:spacing w:line="240" w:lineRule="auto"/>
      <w:jc w:val="center"/>
      <w:rPr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 xml:space="preserve">GitHub: </w:t>
    </w:r>
    <w:r w:rsidRPr="009E0B4F">
      <w:rPr>
        <w:rFonts w:ascii="Times New Roman" w:hAnsi="Times New Roman"/>
        <w:sz w:val="24"/>
        <w:szCs w:val="22"/>
      </w:rPr>
      <w:t>https:</w:t>
    </w:r>
    <w:r w:rsidRPr="009E0B4F">
      <w:rPr>
        <w:rFonts w:ascii="Times New Roman" w:hAnsi="Times New Roman"/>
        <w:b/>
        <w:sz w:val="24"/>
        <w:szCs w:val="22"/>
      </w:rPr>
      <w:t>//</w:t>
    </w:r>
    <w:r w:rsidRPr="009E0B4F">
      <w:rPr>
        <w:rFonts w:ascii="Times New Roman" w:hAnsi="Times New Roman"/>
        <w:sz w:val="24"/>
        <w:szCs w:val="22"/>
      </w:rPr>
      <w:t>github.com/robzaga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3B88"/>
    <w:multiLevelType w:val="hybridMultilevel"/>
    <w:tmpl w:val="32287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81A18"/>
    <w:multiLevelType w:val="hybridMultilevel"/>
    <w:tmpl w:val="732A778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9C2C39"/>
    <w:multiLevelType w:val="hybridMultilevel"/>
    <w:tmpl w:val="77F470B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501A0"/>
    <w:multiLevelType w:val="hybridMultilevel"/>
    <w:tmpl w:val="3E86F61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13224"/>
    <w:multiLevelType w:val="hybridMultilevel"/>
    <w:tmpl w:val="5B0073C0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9F2302E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33753"/>
    <w:multiLevelType w:val="hybridMultilevel"/>
    <w:tmpl w:val="5BF8A638"/>
    <w:lvl w:ilvl="0" w:tplc="204EB210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3BCB1B4C"/>
    <w:multiLevelType w:val="hybridMultilevel"/>
    <w:tmpl w:val="C79A0342"/>
    <w:lvl w:ilvl="0" w:tplc="204EB210">
      <w:start w:val="1"/>
      <w:numFmt w:val="bullet"/>
      <w:lvlText w:val=""/>
      <w:lvlJc w:val="left"/>
      <w:pPr>
        <w:ind w:left="662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7" w15:restartNumberingAfterBreak="0">
    <w:nsid w:val="4B787010"/>
    <w:multiLevelType w:val="hybridMultilevel"/>
    <w:tmpl w:val="C17C4C0E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F92122"/>
    <w:multiLevelType w:val="hybridMultilevel"/>
    <w:tmpl w:val="99A86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AD639D"/>
    <w:multiLevelType w:val="hybridMultilevel"/>
    <w:tmpl w:val="9252E542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D26C7E"/>
    <w:multiLevelType w:val="hybridMultilevel"/>
    <w:tmpl w:val="C1AC9C2C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6E6DB3"/>
    <w:multiLevelType w:val="hybridMultilevel"/>
    <w:tmpl w:val="572C8FA8"/>
    <w:lvl w:ilvl="0" w:tplc="204EB21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2"/>
    <w:rsid w:val="000022EB"/>
    <w:rsid w:val="000042D9"/>
    <w:rsid w:val="00006756"/>
    <w:rsid w:val="00055015"/>
    <w:rsid w:val="00067485"/>
    <w:rsid w:val="00075B25"/>
    <w:rsid w:val="00075E73"/>
    <w:rsid w:val="00086DE6"/>
    <w:rsid w:val="000B0EE9"/>
    <w:rsid w:val="000D6306"/>
    <w:rsid w:val="000F1582"/>
    <w:rsid w:val="0010077D"/>
    <w:rsid w:val="00115A89"/>
    <w:rsid w:val="00116026"/>
    <w:rsid w:val="00116379"/>
    <w:rsid w:val="00132C0D"/>
    <w:rsid w:val="00135A77"/>
    <w:rsid w:val="00136EFF"/>
    <w:rsid w:val="00143901"/>
    <w:rsid w:val="00144389"/>
    <w:rsid w:val="00176265"/>
    <w:rsid w:val="00182656"/>
    <w:rsid w:val="00193470"/>
    <w:rsid w:val="001A27C2"/>
    <w:rsid w:val="001A307A"/>
    <w:rsid w:val="001B1AF6"/>
    <w:rsid w:val="001C2A84"/>
    <w:rsid w:val="001D00A8"/>
    <w:rsid w:val="001F4F78"/>
    <w:rsid w:val="002002BD"/>
    <w:rsid w:val="00205847"/>
    <w:rsid w:val="0020712D"/>
    <w:rsid w:val="00211F84"/>
    <w:rsid w:val="00231F3F"/>
    <w:rsid w:val="00241594"/>
    <w:rsid w:val="002474FE"/>
    <w:rsid w:val="0025418C"/>
    <w:rsid w:val="002600B5"/>
    <w:rsid w:val="00262856"/>
    <w:rsid w:val="002671C9"/>
    <w:rsid w:val="00270922"/>
    <w:rsid w:val="00281F82"/>
    <w:rsid w:val="00285ECA"/>
    <w:rsid w:val="00286773"/>
    <w:rsid w:val="002911C8"/>
    <w:rsid w:val="00291D61"/>
    <w:rsid w:val="00292B77"/>
    <w:rsid w:val="002960BC"/>
    <w:rsid w:val="002A7C8C"/>
    <w:rsid w:val="002E5A97"/>
    <w:rsid w:val="002F5EEF"/>
    <w:rsid w:val="002F6242"/>
    <w:rsid w:val="002F62A9"/>
    <w:rsid w:val="00301257"/>
    <w:rsid w:val="00311058"/>
    <w:rsid w:val="003178EF"/>
    <w:rsid w:val="0032379D"/>
    <w:rsid w:val="00325DBC"/>
    <w:rsid w:val="00330EBA"/>
    <w:rsid w:val="003310A7"/>
    <w:rsid w:val="003330F8"/>
    <w:rsid w:val="00344F73"/>
    <w:rsid w:val="00346D41"/>
    <w:rsid w:val="0035331A"/>
    <w:rsid w:val="00361296"/>
    <w:rsid w:val="00361AFB"/>
    <w:rsid w:val="00374E86"/>
    <w:rsid w:val="0038388F"/>
    <w:rsid w:val="00386E23"/>
    <w:rsid w:val="003B7C60"/>
    <w:rsid w:val="003C3F29"/>
    <w:rsid w:val="003D63C7"/>
    <w:rsid w:val="003F3FCD"/>
    <w:rsid w:val="003F5303"/>
    <w:rsid w:val="00401753"/>
    <w:rsid w:val="004058DF"/>
    <w:rsid w:val="00405B19"/>
    <w:rsid w:val="00407093"/>
    <w:rsid w:val="0041118B"/>
    <w:rsid w:val="0042055A"/>
    <w:rsid w:val="0043145B"/>
    <w:rsid w:val="00452A44"/>
    <w:rsid w:val="004633EC"/>
    <w:rsid w:val="00484AC5"/>
    <w:rsid w:val="004A6F12"/>
    <w:rsid w:val="004B1CFC"/>
    <w:rsid w:val="004E2168"/>
    <w:rsid w:val="004F5EB5"/>
    <w:rsid w:val="00502800"/>
    <w:rsid w:val="00545CDB"/>
    <w:rsid w:val="00552606"/>
    <w:rsid w:val="00560BF4"/>
    <w:rsid w:val="00563AB1"/>
    <w:rsid w:val="00567C5F"/>
    <w:rsid w:val="005713E1"/>
    <w:rsid w:val="00583BD4"/>
    <w:rsid w:val="0059079E"/>
    <w:rsid w:val="00593DE7"/>
    <w:rsid w:val="005A7123"/>
    <w:rsid w:val="005C5D33"/>
    <w:rsid w:val="005C7514"/>
    <w:rsid w:val="005E4E64"/>
    <w:rsid w:val="005F250F"/>
    <w:rsid w:val="0063452B"/>
    <w:rsid w:val="006462C5"/>
    <w:rsid w:val="00650198"/>
    <w:rsid w:val="006511AA"/>
    <w:rsid w:val="00660EA8"/>
    <w:rsid w:val="0066344A"/>
    <w:rsid w:val="00671847"/>
    <w:rsid w:val="00673BBE"/>
    <w:rsid w:val="00677BA5"/>
    <w:rsid w:val="006808EF"/>
    <w:rsid w:val="00681322"/>
    <w:rsid w:val="006954AA"/>
    <w:rsid w:val="00695522"/>
    <w:rsid w:val="006962EF"/>
    <w:rsid w:val="006E2432"/>
    <w:rsid w:val="006E5605"/>
    <w:rsid w:val="006E7352"/>
    <w:rsid w:val="006F1E27"/>
    <w:rsid w:val="006F209F"/>
    <w:rsid w:val="006F57D3"/>
    <w:rsid w:val="00721F2C"/>
    <w:rsid w:val="00747FC4"/>
    <w:rsid w:val="00753983"/>
    <w:rsid w:val="00763E63"/>
    <w:rsid w:val="00764422"/>
    <w:rsid w:val="00765643"/>
    <w:rsid w:val="0076663A"/>
    <w:rsid w:val="007718F6"/>
    <w:rsid w:val="007758B6"/>
    <w:rsid w:val="00780173"/>
    <w:rsid w:val="0078759B"/>
    <w:rsid w:val="00790D50"/>
    <w:rsid w:val="007A2F12"/>
    <w:rsid w:val="007A5516"/>
    <w:rsid w:val="007A6B44"/>
    <w:rsid w:val="007B14E7"/>
    <w:rsid w:val="007B7CD8"/>
    <w:rsid w:val="007C7961"/>
    <w:rsid w:val="007D5AB6"/>
    <w:rsid w:val="007E51DD"/>
    <w:rsid w:val="007F02F5"/>
    <w:rsid w:val="007F1539"/>
    <w:rsid w:val="007F3B33"/>
    <w:rsid w:val="007F7044"/>
    <w:rsid w:val="008014C4"/>
    <w:rsid w:val="00812D0E"/>
    <w:rsid w:val="008370F0"/>
    <w:rsid w:val="00846E0C"/>
    <w:rsid w:val="0085052A"/>
    <w:rsid w:val="008743FB"/>
    <w:rsid w:val="00874FC5"/>
    <w:rsid w:val="00880232"/>
    <w:rsid w:val="008818E1"/>
    <w:rsid w:val="00893BC0"/>
    <w:rsid w:val="00895553"/>
    <w:rsid w:val="008A5E52"/>
    <w:rsid w:val="008B435A"/>
    <w:rsid w:val="008B6D35"/>
    <w:rsid w:val="008C1A90"/>
    <w:rsid w:val="008E18D5"/>
    <w:rsid w:val="008E2F13"/>
    <w:rsid w:val="008E65D5"/>
    <w:rsid w:val="008F45C3"/>
    <w:rsid w:val="009046AF"/>
    <w:rsid w:val="00906139"/>
    <w:rsid w:val="0090731C"/>
    <w:rsid w:val="00907793"/>
    <w:rsid w:val="00907AE9"/>
    <w:rsid w:val="0092157C"/>
    <w:rsid w:val="009229F4"/>
    <w:rsid w:val="00932393"/>
    <w:rsid w:val="00940C9B"/>
    <w:rsid w:val="00945246"/>
    <w:rsid w:val="00950152"/>
    <w:rsid w:val="009548CA"/>
    <w:rsid w:val="0097063B"/>
    <w:rsid w:val="00970903"/>
    <w:rsid w:val="00970B29"/>
    <w:rsid w:val="00980162"/>
    <w:rsid w:val="00987217"/>
    <w:rsid w:val="00997195"/>
    <w:rsid w:val="009A39A9"/>
    <w:rsid w:val="009A5D17"/>
    <w:rsid w:val="009C6183"/>
    <w:rsid w:val="009C7972"/>
    <w:rsid w:val="009D57AB"/>
    <w:rsid w:val="009E0B4F"/>
    <w:rsid w:val="009E55E6"/>
    <w:rsid w:val="009E593D"/>
    <w:rsid w:val="009E72BE"/>
    <w:rsid w:val="009E7F13"/>
    <w:rsid w:val="00A04737"/>
    <w:rsid w:val="00A07D6A"/>
    <w:rsid w:val="00A10786"/>
    <w:rsid w:val="00A15CBC"/>
    <w:rsid w:val="00A206CD"/>
    <w:rsid w:val="00A25CA8"/>
    <w:rsid w:val="00A3480E"/>
    <w:rsid w:val="00A66D7D"/>
    <w:rsid w:val="00A84E65"/>
    <w:rsid w:val="00A86521"/>
    <w:rsid w:val="00A926FE"/>
    <w:rsid w:val="00A976EE"/>
    <w:rsid w:val="00AB1023"/>
    <w:rsid w:val="00AC26FD"/>
    <w:rsid w:val="00AE1E5E"/>
    <w:rsid w:val="00AF1168"/>
    <w:rsid w:val="00AF24AE"/>
    <w:rsid w:val="00B24309"/>
    <w:rsid w:val="00B37B57"/>
    <w:rsid w:val="00B4301D"/>
    <w:rsid w:val="00B54803"/>
    <w:rsid w:val="00B560EA"/>
    <w:rsid w:val="00B607D7"/>
    <w:rsid w:val="00B66658"/>
    <w:rsid w:val="00B7184F"/>
    <w:rsid w:val="00B71A81"/>
    <w:rsid w:val="00B71E3F"/>
    <w:rsid w:val="00B75B53"/>
    <w:rsid w:val="00B75DDE"/>
    <w:rsid w:val="00B77F07"/>
    <w:rsid w:val="00BA12BF"/>
    <w:rsid w:val="00BC5F41"/>
    <w:rsid w:val="00BD2D2B"/>
    <w:rsid w:val="00BD675D"/>
    <w:rsid w:val="00BE3BF0"/>
    <w:rsid w:val="00BF0214"/>
    <w:rsid w:val="00BF4672"/>
    <w:rsid w:val="00BF5484"/>
    <w:rsid w:val="00C0165F"/>
    <w:rsid w:val="00C0342D"/>
    <w:rsid w:val="00C069B4"/>
    <w:rsid w:val="00C27167"/>
    <w:rsid w:val="00C302EE"/>
    <w:rsid w:val="00C3410C"/>
    <w:rsid w:val="00C455DC"/>
    <w:rsid w:val="00C45721"/>
    <w:rsid w:val="00C55F0B"/>
    <w:rsid w:val="00C6526D"/>
    <w:rsid w:val="00C7334E"/>
    <w:rsid w:val="00C876DD"/>
    <w:rsid w:val="00C95D9C"/>
    <w:rsid w:val="00CD22BE"/>
    <w:rsid w:val="00CE5E3F"/>
    <w:rsid w:val="00CE706D"/>
    <w:rsid w:val="00CF0E6E"/>
    <w:rsid w:val="00D07A9F"/>
    <w:rsid w:val="00D10EE6"/>
    <w:rsid w:val="00D12D60"/>
    <w:rsid w:val="00D15790"/>
    <w:rsid w:val="00D24B2A"/>
    <w:rsid w:val="00D34842"/>
    <w:rsid w:val="00D366D9"/>
    <w:rsid w:val="00D40DC4"/>
    <w:rsid w:val="00D449BA"/>
    <w:rsid w:val="00D4662D"/>
    <w:rsid w:val="00D51ECD"/>
    <w:rsid w:val="00D54F55"/>
    <w:rsid w:val="00D56694"/>
    <w:rsid w:val="00D65232"/>
    <w:rsid w:val="00D71776"/>
    <w:rsid w:val="00D720EA"/>
    <w:rsid w:val="00D73DB8"/>
    <w:rsid w:val="00D74802"/>
    <w:rsid w:val="00D750D4"/>
    <w:rsid w:val="00D77525"/>
    <w:rsid w:val="00D8710D"/>
    <w:rsid w:val="00D87FAE"/>
    <w:rsid w:val="00D94088"/>
    <w:rsid w:val="00D97489"/>
    <w:rsid w:val="00DA2A42"/>
    <w:rsid w:val="00DA345C"/>
    <w:rsid w:val="00DB13EA"/>
    <w:rsid w:val="00DC16C5"/>
    <w:rsid w:val="00DC73B4"/>
    <w:rsid w:val="00DD4704"/>
    <w:rsid w:val="00DD5BF1"/>
    <w:rsid w:val="00DE6039"/>
    <w:rsid w:val="00DE7766"/>
    <w:rsid w:val="00DF0690"/>
    <w:rsid w:val="00DF3F0B"/>
    <w:rsid w:val="00E13E1F"/>
    <w:rsid w:val="00E13EED"/>
    <w:rsid w:val="00E2541F"/>
    <w:rsid w:val="00E33FCE"/>
    <w:rsid w:val="00E45E21"/>
    <w:rsid w:val="00E608ED"/>
    <w:rsid w:val="00E73496"/>
    <w:rsid w:val="00E753E2"/>
    <w:rsid w:val="00E85E24"/>
    <w:rsid w:val="00E94667"/>
    <w:rsid w:val="00E9634D"/>
    <w:rsid w:val="00EB479C"/>
    <w:rsid w:val="00EC20FF"/>
    <w:rsid w:val="00EC6B4F"/>
    <w:rsid w:val="00EE2D49"/>
    <w:rsid w:val="00EF1976"/>
    <w:rsid w:val="00F07D75"/>
    <w:rsid w:val="00F236F6"/>
    <w:rsid w:val="00F35B48"/>
    <w:rsid w:val="00F42DE3"/>
    <w:rsid w:val="00F4625C"/>
    <w:rsid w:val="00F510D1"/>
    <w:rsid w:val="00F93CAA"/>
    <w:rsid w:val="00FC0033"/>
    <w:rsid w:val="00FC081E"/>
    <w:rsid w:val="00FC5174"/>
    <w:rsid w:val="00FC6A18"/>
    <w:rsid w:val="00FE5FE9"/>
    <w:rsid w:val="00FF3025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FECC0"/>
  <w15:docId w15:val="{25F18C1C-6A66-484B-A01D-135E865B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BodyText">
    <w:name w:val="Body Text"/>
    <w:basedOn w:val="Normal"/>
    <w:link w:val="BodyTextChar"/>
    <w:rsid w:val="0088023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hAnsi="Times New Roman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80232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E2541F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2541F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77B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14C4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7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obertounzaga" TargetMode="External"/><Relationship Id="rId1" Type="http://schemas.openxmlformats.org/officeDocument/2006/relationships/hyperlink" Target="mailto:rob.Unzag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.unzaga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78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Unzaga, Roberto C (US)</dc:creator>
  <cp:keywords/>
  <cp:lastModifiedBy>Unzaga, Roberto C (US)</cp:lastModifiedBy>
  <cp:revision>19</cp:revision>
  <cp:lastPrinted>2018-05-17T17:32:00Z</cp:lastPrinted>
  <dcterms:created xsi:type="dcterms:W3CDTF">2018-05-10T19:51:00Z</dcterms:created>
  <dcterms:modified xsi:type="dcterms:W3CDTF">2018-06-06T19:49:00Z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