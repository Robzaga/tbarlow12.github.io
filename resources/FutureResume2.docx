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841" w:type="pct"/>
        <w:tblInd w:w="-810" w:type="dxa"/>
        <w:tblLayout w:type="fixed"/>
        <w:tblLook w:val="0000" w:firstRow="0" w:lastRow="0" w:firstColumn="0" w:lastColumn="0" w:noHBand="0" w:noVBand="0"/>
      </w:tblPr>
      <w:tblGrid>
        <w:gridCol w:w="256"/>
        <w:gridCol w:w="10678"/>
      </w:tblGrid>
      <w:tr w:rsidR="00DE7766" w:rsidRPr="002002BD" w:rsidTr="00211F84">
        <w:trPr>
          <w:trHeight w:val="305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2002BD" w:rsidRDefault="007B14E7" w:rsidP="00407093">
            <w:pPr>
              <w:pStyle w:val="Heading1"/>
              <w:spacing w:line="240" w:lineRule="auto"/>
              <w:rPr>
                <w:rFonts w:ascii="Times New Roman" w:hAnsi="Times New Roman"/>
                <w:b/>
              </w:rPr>
            </w:pPr>
            <w:r w:rsidRPr="002002BD">
              <w:rPr>
                <w:rFonts w:ascii="Times New Roman" w:hAnsi="Times New Roman"/>
                <w:b/>
                <w:sz w:val="28"/>
              </w:rPr>
              <w:t>Relevant Skills</w:t>
            </w:r>
          </w:p>
        </w:tc>
      </w:tr>
      <w:tr w:rsidR="007B14E7" w:rsidRPr="002002BD" w:rsidTr="00211F84">
        <w:trPr>
          <w:trHeight w:val="1601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7B14E7" w:rsidRPr="002002BD" w:rsidRDefault="00211F84" w:rsidP="007B14E7">
            <w:pPr>
              <w:pStyle w:val="Dates"/>
              <w:spacing w:before="0" w:after="0" w:line="240" w:lineRule="auto"/>
              <w:jc w:val="left"/>
              <w:rPr>
                <w:rFonts w:ascii="Times New Roman" w:hAnsi="Times New Roman"/>
                <w:noProof/>
              </w:rPr>
            </w:pPr>
            <w:r w:rsidRPr="002002BD">
              <w:rPr>
                <w:rFonts w:ascii="Times New Roman" w:hAnsi="Times New Roman"/>
                <w:b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85888" behindDoc="1" locked="0" layoutInCell="1" allowOverlap="1" wp14:anchorId="5F3AE4DA" wp14:editId="716A7820">
                      <wp:simplePos x="0" y="0"/>
                      <wp:positionH relativeFrom="column">
                        <wp:posOffset>2388870</wp:posOffset>
                      </wp:positionH>
                      <wp:positionV relativeFrom="paragraph">
                        <wp:posOffset>3175</wp:posOffset>
                      </wp:positionV>
                      <wp:extent cx="2209800" cy="943610"/>
                      <wp:effectExtent l="0" t="0" r="0" b="0"/>
                      <wp:wrapTight wrapText="bothSides">
                        <wp:wrapPolygon edited="0">
                          <wp:start x="559" y="0"/>
                          <wp:lineTo x="559" y="20931"/>
                          <wp:lineTo x="20855" y="20931"/>
                          <wp:lineTo x="20855" y="0"/>
                          <wp:lineTo x="559" y="0"/>
                        </wp:wrapPolygon>
                      </wp:wrapTight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0" cy="9436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FC081E" w:rsidRDefault="00671847" w:rsidP="00176265">
                                  <w:pPr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Assembly Language</w:t>
                                  </w:r>
                                </w:p>
                                <w:p w:rsidR="007B14E7" w:rsidRPr="00FC081E" w:rsidRDefault="007B14E7" w:rsidP="00176265">
                                  <w:pPr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Hardware Design Language (Verilog)</w:t>
                                  </w:r>
                                </w:p>
                                <w:p w:rsidR="00D65232" w:rsidRPr="00FC081E" w:rsidRDefault="00D65232" w:rsidP="00176265">
                                  <w:pPr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YAML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3AE4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88.1pt;margin-top:.25pt;width:174pt;height:74.3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" filled="f" stroked="f">
                      <v:textbox>
                        <w:txbxContent>
                          <w:p w:rsidR="007B14E7" w:rsidRPr="00FC081E" w:rsidRDefault="00671847" w:rsidP="00176265">
                            <w:pPr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Assembly Language</w:t>
                            </w:r>
                          </w:p>
                          <w:p w:rsidR="007B14E7" w:rsidRPr="00FC081E" w:rsidRDefault="007B14E7" w:rsidP="00176265">
                            <w:pPr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Hardware Design Language (Verilog)</w:t>
                            </w:r>
                          </w:p>
                          <w:p w:rsidR="00D65232" w:rsidRPr="00FC081E" w:rsidRDefault="00D65232" w:rsidP="00176265">
                            <w:pPr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YAML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FC081E" w:rsidRPr="002002BD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1C8F6A46" wp14:editId="44ECC2A4">
                      <wp:simplePos x="0" y="0"/>
                      <wp:positionH relativeFrom="column">
                        <wp:posOffset>4559300</wp:posOffset>
                      </wp:positionH>
                      <wp:positionV relativeFrom="paragraph">
                        <wp:posOffset>14605</wp:posOffset>
                      </wp:positionV>
                      <wp:extent cx="2304415" cy="876935"/>
                      <wp:effectExtent l="0" t="0" r="0" b="0"/>
                      <wp:wrapThrough wrapText="bothSides">
                        <wp:wrapPolygon edited="0">
                          <wp:start x="536" y="0"/>
                          <wp:lineTo x="536" y="21115"/>
                          <wp:lineTo x="20892" y="21115"/>
                          <wp:lineTo x="20892" y="0"/>
                          <wp:lineTo x="536" y="0"/>
                        </wp:wrapPolygon>
                      </wp:wrapThrough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4415" cy="876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FC081E" w:rsidRDefault="007B14E7" w:rsidP="00176265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Embedded Systems</w:t>
                                  </w:r>
                                </w:p>
                                <w:p w:rsidR="007B14E7" w:rsidRPr="00FC081E" w:rsidRDefault="007B14E7" w:rsidP="00176265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Solid Edge</w:t>
                                  </w:r>
                                </w:p>
                                <w:p w:rsidR="007B14E7" w:rsidRPr="00FC081E" w:rsidRDefault="007B14E7" w:rsidP="00176265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Team Foundation Server</w:t>
                                  </w:r>
                                </w:p>
                                <w:p w:rsidR="007B14E7" w:rsidRPr="00FC081E" w:rsidRDefault="007B14E7" w:rsidP="00176265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Visual Studio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F6A46" id="_x0000_s1027" type="#_x0000_t202" style="position:absolute;margin-left:359pt;margin-top:1.15pt;width:181.45pt;height:69.0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" filled="f" stroked="f">
                      <v:textbox>
                        <w:txbxContent>
                          <w:p w:rsidR="007B14E7" w:rsidRPr="00FC081E" w:rsidRDefault="007B14E7" w:rsidP="00176265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Embedded Systems</w:t>
                            </w:r>
                          </w:p>
                          <w:p w:rsidR="007B14E7" w:rsidRPr="00FC081E" w:rsidRDefault="007B14E7" w:rsidP="00176265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Solid Edge</w:t>
                            </w:r>
                          </w:p>
                          <w:p w:rsidR="007B14E7" w:rsidRPr="00FC081E" w:rsidRDefault="007B14E7" w:rsidP="00176265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Team Foundation Server</w:t>
                            </w:r>
                          </w:p>
                          <w:p w:rsidR="007B14E7" w:rsidRPr="00FC081E" w:rsidRDefault="007B14E7" w:rsidP="00176265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Visual Studio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 w:rsidR="00176265" w:rsidRPr="002002BD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1" locked="0" layoutInCell="1" allowOverlap="1" wp14:anchorId="49F3E4CB" wp14:editId="2C9D2A12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14605</wp:posOffset>
                      </wp:positionV>
                      <wp:extent cx="1480820" cy="1009015"/>
                      <wp:effectExtent l="0" t="0" r="0" b="635"/>
                      <wp:wrapThrough wrapText="bothSides">
                        <wp:wrapPolygon edited="0">
                          <wp:start x="834" y="0"/>
                          <wp:lineTo x="834" y="21206"/>
                          <wp:lineTo x="20563" y="21206"/>
                          <wp:lineTo x="20563" y="0"/>
                          <wp:lineTo x="834" y="0"/>
                        </wp:wrapPolygon>
                      </wp:wrapThrough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0820" cy="10090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FC081E" w:rsidRDefault="00075B25" w:rsidP="00176265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C/</w:t>
                                  </w:r>
                                  <w:r w:rsidR="007B14E7"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C++</w:t>
                                  </w: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/C#</w:t>
                                  </w:r>
                                </w:p>
                                <w:p w:rsidR="007B14E7" w:rsidRPr="00FC081E" w:rsidRDefault="00075B25" w:rsidP="00176265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WPF</w:t>
                                  </w:r>
                                </w:p>
                                <w:p w:rsidR="007B14E7" w:rsidRPr="00FC081E" w:rsidRDefault="007B14E7" w:rsidP="00176265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 xml:space="preserve">Raspberry </w:t>
                                  </w:r>
                                  <w:r w:rsidRPr="00FC081E">
                                    <w:rPr>
                                      <w:rFonts w:ascii="Times New Roman" w:hAnsi="Times New Roman"/>
                                      <w:color w:val="000000"/>
                                      <w:sz w:val="22"/>
                                    </w:rPr>
                                    <w:t>P</w:t>
                                  </w: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i</w:t>
                                  </w:r>
                                </w:p>
                                <w:p w:rsidR="007B14E7" w:rsidRPr="00FC081E" w:rsidRDefault="007B14E7" w:rsidP="00176265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MATLab</w:t>
                                  </w:r>
                                  <w:proofErr w:type="spellEnd"/>
                                </w:p>
                                <w:p w:rsidR="007B14E7" w:rsidRPr="00FC081E" w:rsidRDefault="007B14E7" w:rsidP="00176265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FC081E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Z-Wave Protocol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3E4CB" id="_x0000_s1028" type="#_x0000_t202" style="position:absolute;margin-left:8.2pt;margin-top:1.15pt;width:116.6pt;height:79.4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" filled="f" stroked="f">
                      <v:textbox>
                        <w:txbxContent>
                          <w:p w:rsidR="007B14E7" w:rsidRPr="00FC081E" w:rsidRDefault="00075B25" w:rsidP="00176265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C/</w:t>
                            </w:r>
                            <w:r w:rsidR="007B14E7"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C++</w:t>
                            </w: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/C#</w:t>
                            </w:r>
                          </w:p>
                          <w:p w:rsidR="007B14E7" w:rsidRPr="00FC081E" w:rsidRDefault="00075B25" w:rsidP="00176265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WPF</w:t>
                            </w:r>
                          </w:p>
                          <w:p w:rsidR="007B14E7" w:rsidRPr="00FC081E" w:rsidRDefault="007B14E7" w:rsidP="00176265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Raspberry </w:t>
                            </w:r>
                            <w:r w:rsidRPr="00FC081E">
                              <w:rPr>
                                <w:rFonts w:ascii="Times New Roman" w:hAnsi="Times New Roman"/>
                                <w:color w:val="000000"/>
                                <w:sz w:val="22"/>
                              </w:rPr>
                              <w:t>P</w:t>
                            </w: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i</w:t>
                            </w:r>
                          </w:p>
                          <w:p w:rsidR="007B14E7" w:rsidRPr="00FC081E" w:rsidRDefault="007B14E7" w:rsidP="00176265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MATLab</w:t>
                            </w:r>
                            <w:proofErr w:type="spellEnd"/>
                          </w:p>
                          <w:p w:rsidR="007B14E7" w:rsidRPr="00FC081E" w:rsidRDefault="007B14E7" w:rsidP="00176265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FC081E">
                              <w:rPr>
                                <w:rFonts w:ascii="Times New Roman" w:hAnsi="Times New Roman"/>
                                <w:sz w:val="22"/>
                              </w:rPr>
                              <w:t>Z-Wave Protocol</w:t>
                            </w:r>
                          </w:p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</w:p>
        </w:tc>
      </w:tr>
      <w:tr w:rsidR="0066344A" w:rsidRPr="002002BD" w:rsidTr="00211F84">
        <w:trPr>
          <w:trHeight w:val="294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6344A" w:rsidRPr="002002BD" w:rsidRDefault="0066344A" w:rsidP="0066344A">
            <w:pPr>
              <w:pStyle w:val="Heading1"/>
              <w:rPr>
                <w:rFonts w:ascii="Times New Roman" w:hAnsi="Times New Roman"/>
                <w:b/>
                <w:noProof/>
                <w:sz w:val="28"/>
                <w:szCs w:val="28"/>
              </w:rPr>
            </w:pPr>
            <w:r w:rsidRPr="002002BD">
              <w:rPr>
                <w:rFonts w:ascii="Times New Roman" w:hAnsi="Times New Roman"/>
                <w:b/>
                <w:noProof/>
                <w:sz w:val="28"/>
                <w:szCs w:val="28"/>
              </w:rPr>
              <w:t>education</w:t>
            </w:r>
          </w:p>
        </w:tc>
      </w:tr>
      <w:tr w:rsidR="00DF0690" w:rsidRPr="002002BD" w:rsidTr="00211F84">
        <w:trPr>
          <w:trHeight w:val="2753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7B14E7" w:rsidRPr="00047D4F" w:rsidRDefault="00C876DD" w:rsidP="00047D4F">
            <w:pPr>
              <w:pStyle w:val="Dates"/>
              <w:spacing w:before="0" w:after="0" w:line="240" w:lineRule="auto"/>
              <w:jc w:val="left"/>
              <w:rPr>
                <w:rFonts w:ascii="Times New Roman" w:hAnsi="Times New Roman"/>
                <w:sz w:val="24"/>
              </w:rPr>
            </w:pPr>
            <w:r w:rsidRPr="002002BD">
              <w:rPr>
                <w:rFonts w:ascii="Times New Roman" w:hAnsi="Times New Roman"/>
                <w:b/>
                <w:sz w:val="20"/>
              </w:rPr>
              <w:t xml:space="preserve">     </w:t>
            </w:r>
            <w:r w:rsidR="007B14E7" w:rsidRPr="002002BD">
              <w:rPr>
                <w:rFonts w:ascii="Times New Roman" w:hAnsi="Times New Roman"/>
                <w:b/>
                <w:sz w:val="24"/>
              </w:rPr>
              <w:t>Bachelor of Science in Computer Engineering - Utah Valley University</w:t>
            </w:r>
            <w:r w:rsidR="002002BD">
              <w:rPr>
                <w:rFonts w:ascii="Times New Roman" w:hAnsi="Times New Roman"/>
                <w:sz w:val="24"/>
              </w:rPr>
              <w:t xml:space="preserve">                    </w:t>
            </w:r>
            <w:r w:rsidR="007B14E7" w:rsidRPr="002002BD">
              <w:rPr>
                <w:rFonts w:ascii="Times New Roman" w:hAnsi="Times New Roman"/>
                <w:b/>
                <w:sz w:val="24"/>
              </w:rPr>
              <w:t>May 2018</w:t>
            </w:r>
            <w:bookmarkStart w:id="0" w:name="_GoBack"/>
            <w:bookmarkEnd w:id="0"/>
          </w:p>
          <w:p w:rsidR="007B14E7" w:rsidRPr="002002BD" w:rsidRDefault="00C876DD" w:rsidP="007B14E7">
            <w:pPr>
              <w:pStyle w:val="Dates"/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002BD">
              <w:rPr>
                <w:rFonts w:ascii="Times New Roman" w:hAnsi="Times New Roman"/>
                <w:sz w:val="20"/>
              </w:rPr>
              <w:t xml:space="preserve">     </w:t>
            </w:r>
            <w:r w:rsidR="007B14E7" w:rsidRPr="002002BD">
              <w:rPr>
                <w:rFonts w:ascii="Times New Roman" w:hAnsi="Times New Roman"/>
                <w:sz w:val="20"/>
              </w:rPr>
              <w:t>Involved with IEEE UVU Chapter as Vice President of Publications</w:t>
            </w:r>
            <w:r w:rsidR="007B14E7" w:rsidRPr="002002BD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DB13EA" w:rsidRPr="002002BD" w:rsidRDefault="002002BD" w:rsidP="007B14E7">
            <w:pPr>
              <w:pStyle w:val="Dates"/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002BD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80768" behindDoc="1" locked="0" layoutInCell="1" allowOverlap="1" wp14:anchorId="67AE3680" wp14:editId="216DC6A3">
                      <wp:simplePos x="0" y="0"/>
                      <wp:positionH relativeFrom="column">
                        <wp:posOffset>2386965</wp:posOffset>
                      </wp:positionH>
                      <wp:positionV relativeFrom="paragraph">
                        <wp:posOffset>221615</wp:posOffset>
                      </wp:positionV>
                      <wp:extent cx="2221230" cy="1009015"/>
                      <wp:effectExtent l="0" t="0" r="0" b="63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21230" cy="10090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2002BD" w:rsidRDefault="007B14E7" w:rsidP="00671847">
                                  <w:pPr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  <w:u w:val="single"/>
                                    </w:rPr>
                                  </w:pPr>
                                </w:p>
                                <w:p w:rsidR="007B14E7" w:rsidRPr="002002BD" w:rsidRDefault="007B14E7" w:rsidP="00671847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Advanced High Performance Computer Architecture</w:t>
                                  </w:r>
                                </w:p>
                                <w:p w:rsidR="007B14E7" w:rsidRPr="002002BD" w:rsidRDefault="007B14E7" w:rsidP="00671847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Digital Signal Processing</w:t>
                                  </w:r>
                                </w:p>
                                <w:p w:rsidR="007B14E7" w:rsidRPr="002002BD" w:rsidRDefault="007B14E7" w:rsidP="00671847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VLSI Design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E3680" id="_x0000_s1029" type="#_x0000_t202" style="position:absolute;margin-left:187.95pt;margin-top:17.45pt;width:174.9pt;height:79.4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" filled="f" stroked="f">
                      <v:textbox>
                        <w:txbxContent>
                          <w:p w:rsidR="007B14E7" w:rsidRPr="002002BD" w:rsidRDefault="007B14E7" w:rsidP="00671847">
                            <w:pPr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  <w:u w:val="single"/>
                              </w:rPr>
                            </w:pPr>
                          </w:p>
                          <w:p w:rsidR="007B14E7" w:rsidRPr="002002BD" w:rsidRDefault="007B14E7" w:rsidP="00671847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Advanced High Performance Computer Architecture</w:t>
                            </w:r>
                          </w:p>
                          <w:p w:rsidR="007B14E7" w:rsidRPr="002002BD" w:rsidRDefault="007B14E7" w:rsidP="00671847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Digital Signal Processing</w:t>
                            </w:r>
                          </w:p>
                          <w:p w:rsidR="007B14E7" w:rsidRPr="002002BD" w:rsidRDefault="007B14E7" w:rsidP="00671847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VLSI Design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002BD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06627D47" wp14:editId="0B6CCAD6">
                      <wp:simplePos x="0" y="0"/>
                      <wp:positionH relativeFrom="column">
                        <wp:posOffset>4560570</wp:posOffset>
                      </wp:positionH>
                      <wp:positionV relativeFrom="paragraph">
                        <wp:posOffset>222885</wp:posOffset>
                      </wp:positionV>
                      <wp:extent cx="1878330" cy="1085850"/>
                      <wp:effectExtent l="0" t="0" r="0" b="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8330" cy="1085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2002BD" w:rsidRDefault="007B14E7" w:rsidP="00671847">
                                  <w:pPr>
                                    <w:spacing w:before="0" w:after="0"/>
                                    <w:rPr>
                                      <w:rFonts w:ascii="Times New Roman" w:hAnsi="Times New Roman"/>
                                      <w:sz w:val="22"/>
                                      <w:u w:val="single"/>
                                    </w:rPr>
                                  </w:pPr>
                                </w:p>
                                <w:p w:rsidR="007B14E7" w:rsidRPr="002002BD" w:rsidRDefault="007B14E7" w:rsidP="00671847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Software Engineering</w:t>
                                  </w:r>
                                </w:p>
                                <w:p w:rsidR="007B14E7" w:rsidRPr="002002BD" w:rsidRDefault="007B14E7" w:rsidP="00671847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Wireless and Mobile Communications</w:t>
                                  </w:r>
                                </w:p>
                                <w:p w:rsidR="007B14E7" w:rsidRPr="002002BD" w:rsidRDefault="007B14E7" w:rsidP="00671847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</w:rPr>
                                    <w:t>Senior Design Project</w:t>
                                  </w:r>
                                </w:p>
                                <w:p w:rsidR="007B14E7" w:rsidRPr="002002BD" w:rsidRDefault="007B14E7" w:rsidP="00671847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27D47" id="_x0000_s1030" type="#_x0000_t202" style="position:absolute;margin-left:359.1pt;margin-top:17.55pt;width:147.9pt;height:85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" filled="f" stroked="f">
                      <v:textbox>
                        <w:txbxContent>
                          <w:p w:rsidR="007B14E7" w:rsidRPr="002002BD" w:rsidRDefault="007B14E7" w:rsidP="00671847">
                            <w:pPr>
                              <w:spacing w:before="0" w:after="0"/>
                              <w:rPr>
                                <w:rFonts w:ascii="Times New Roman" w:hAnsi="Times New Roman"/>
                                <w:sz w:val="22"/>
                                <w:u w:val="single"/>
                              </w:rPr>
                            </w:pPr>
                          </w:p>
                          <w:p w:rsidR="007B14E7" w:rsidRPr="002002BD" w:rsidRDefault="007B14E7" w:rsidP="00671847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Software Engineering</w:t>
                            </w:r>
                          </w:p>
                          <w:p w:rsidR="007B14E7" w:rsidRPr="002002BD" w:rsidRDefault="007B14E7" w:rsidP="00671847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Wireless and Mobile Communications</w:t>
                            </w:r>
                          </w:p>
                          <w:p w:rsidR="007B14E7" w:rsidRPr="002002BD" w:rsidRDefault="007B14E7" w:rsidP="00671847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</w:rPr>
                              <w:t>Senior Design Project</w:t>
                            </w:r>
                          </w:p>
                          <w:p w:rsidR="007B14E7" w:rsidRPr="002002BD" w:rsidRDefault="007B14E7" w:rsidP="00671847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002BD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0B6A118B" wp14:editId="7F2FA90E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222885</wp:posOffset>
                      </wp:positionV>
                      <wp:extent cx="2800350" cy="1001395"/>
                      <wp:effectExtent l="0" t="0" r="0" b="0"/>
                      <wp:wrapSquare wrapText="bothSides"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350" cy="10013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14E7" w:rsidRPr="002002BD" w:rsidRDefault="007B14E7" w:rsidP="00671847">
                                  <w:pPr>
                                    <w:spacing w:before="0" w:after="0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2"/>
                                      <w:u w:val="single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2"/>
                                      <w:u w:val="single"/>
                                    </w:rPr>
                                    <w:t>Relevant Coursework Completed:</w:t>
                                  </w:r>
                                </w:p>
                                <w:p w:rsidR="007B14E7" w:rsidRPr="002002BD" w:rsidRDefault="007B14E7" w:rsidP="00671847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Embedded Systems 1 &amp; 2</w:t>
                                  </w:r>
                                </w:p>
                                <w:p w:rsidR="007B14E7" w:rsidRPr="002002BD" w:rsidRDefault="007B14E7" w:rsidP="00671847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Digital Design 1 &amp; 2</w:t>
                                  </w:r>
                                </w:p>
                                <w:p w:rsidR="007B14E7" w:rsidRPr="002002BD" w:rsidRDefault="007B14E7" w:rsidP="00671847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Object Oriented Programming</w:t>
                                  </w:r>
                                </w:p>
                                <w:p w:rsidR="007B14E7" w:rsidRPr="002002BD" w:rsidRDefault="007B14E7" w:rsidP="00671847">
                                  <w:pPr>
                                    <w:pStyle w:val="Dates"/>
                                    <w:spacing w:before="0" w:after="0"/>
                                    <w:jc w:val="left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Algorithms Data Structures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A118B" id="Text Box 8" o:spid="_x0000_s1031" type="#_x0000_t202" style="position:absolute;margin-left:8.1pt;margin-top:17.55pt;width:220.5pt;height:78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" filled="f" stroked="f">
                      <v:textbox>
                        <w:txbxContent>
                          <w:p w:rsidR="007B14E7" w:rsidRPr="002002BD" w:rsidRDefault="007B14E7" w:rsidP="00671847">
                            <w:pPr>
                              <w:spacing w:before="0" w:after="0"/>
                              <w:rPr>
                                <w:rFonts w:ascii="Times New Roman" w:hAnsi="Times New Roman"/>
                                <w:b/>
                                <w:sz w:val="24"/>
                                <w:szCs w:val="22"/>
                                <w:u w:val="single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b/>
                                <w:sz w:val="24"/>
                                <w:szCs w:val="22"/>
                                <w:u w:val="single"/>
                              </w:rPr>
                              <w:t>Relevant Coursework Completed:</w:t>
                            </w:r>
                          </w:p>
                          <w:p w:rsidR="007B14E7" w:rsidRPr="002002BD" w:rsidRDefault="007B14E7" w:rsidP="00671847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Embedded Systems 1 &amp; 2</w:t>
                            </w:r>
                          </w:p>
                          <w:p w:rsidR="007B14E7" w:rsidRPr="002002BD" w:rsidRDefault="007B14E7" w:rsidP="00671847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Digital Design 1 &amp; 2</w:t>
                            </w:r>
                          </w:p>
                          <w:p w:rsidR="007B14E7" w:rsidRPr="002002BD" w:rsidRDefault="007B14E7" w:rsidP="00671847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Object Oriented Programming</w:t>
                            </w:r>
                          </w:p>
                          <w:p w:rsidR="007B14E7" w:rsidRPr="002002BD" w:rsidRDefault="007B14E7" w:rsidP="00671847">
                            <w:pPr>
                              <w:pStyle w:val="Dates"/>
                              <w:spacing w:before="0" w:after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Algorithms Data Structures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B14E7" w:rsidRPr="002002BD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 w:rsidR="00C876DD" w:rsidRPr="002002B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31F3F" w:rsidRPr="002002BD">
              <w:rPr>
                <w:rFonts w:ascii="Times New Roman" w:hAnsi="Times New Roman"/>
                <w:sz w:val="20"/>
                <w:szCs w:val="20"/>
              </w:rPr>
              <w:t>NSF LEAP – Full Scholarship</w:t>
            </w:r>
          </w:p>
        </w:tc>
      </w:tr>
      <w:tr w:rsidR="00B607D7" w:rsidRPr="002002BD" w:rsidTr="00211F84">
        <w:trPr>
          <w:trHeight w:val="394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B607D7" w:rsidRPr="002002BD" w:rsidRDefault="007B14E7" w:rsidP="00D51ECD">
            <w:pPr>
              <w:pStyle w:val="Heading1"/>
              <w:spacing w:line="240" w:lineRule="auto"/>
              <w:rPr>
                <w:rFonts w:ascii="Times New Roman" w:hAnsi="Times New Roman"/>
                <w:b/>
              </w:rPr>
            </w:pPr>
            <w:r w:rsidRPr="002002BD">
              <w:rPr>
                <w:rFonts w:ascii="Times New Roman" w:hAnsi="Times New Roman"/>
                <w:b/>
                <w:sz w:val="28"/>
              </w:rPr>
              <w:t>Work experience</w:t>
            </w:r>
          </w:p>
        </w:tc>
      </w:tr>
      <w:tr w:rsidR="007B14E7" w:rsidRPr="002002BD" w:rsidTr="00211F84">
        <w:trPr>
          <w:trHeight w:val="2483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71847" w:rsidRPr="002002BD" w:rsidRDefault="007B14E7" w:rsidP="00671847">
            <w:pPr>
              <w:pStyle w:val="Dates"/>
              <w:spacing w:before="0" w:after="0"/>
              <w:jc w:val="left"/>
              <w:rPr>
                <w:rFonts w:ascii="Times New Roman" w:hAnsi="Times New Roman"/>
                <w:b/>
                <w:sz w:val="24"/>
              </w:rPr>
            </w:pPr>
            <w:r w:rsidRPr="002002BD">
              <w:rPr>
                <w:rFonts w:ascii="Times New Roman" w:hAnsi="Times New Roman"/>
                <w:b/>
                <w:sz w:val="22"/>
              </w:rPr>
              <w:t xml:space="preserve"> </w:t>
            </w:r>
            <w:r w:rsidR="00671847" w:rsidRPr="002002BD">
              <w:rPr>
                <w:rFonts w:ascii="Times New Roman" w:hAnsi="Times New Roman"/>
                <w:b/>
                <w:sz w:val="22"/>
              </w:rPr>
              <w:t xml:space="preserve">    </w:t>
            </w:r>
            <w:r w:rsidR="002002BD">
              <w:rPr>
                <w:rFonts w:ascii="Times New Roman" w:hAnsi="Times New Roman"/>
                <w:b/>
                <w:sz w:val="24"/>
              </w:rPr>
              <w:t xml:space="preserve">Software Engineer        </w:t>
            </w:r>
            <w:r w:rsidR="00671847" w:rsidRPr="002002BD">
              <w:rPr>
                <w:rFonts w:ascii="Times New Roman" w:hAnsi="Times New Roman"/>
                <w:b/>
                <w:sz w:val="24"/>
              </w:rPr>
              <w:t xml:space="preserve">                                                                               May 2018 – Present</w:t>
            </w:r>
          </w:p>
          <w:p w:rsidR="00671847" w:rsidRPr="002002BD" w:rsidRDefault="006F1E27" w:rsidP="00671847">
            <w:pPr>
              <w:pStyle w:val="Dates"/>
              <w:spacing w:before="0" w:after="0"/>
              <w:jc w:val="left"/>
              <w:rPr>
                <w:rFonts w:ascii="Times New Roman" w:hAnsi="Times New Roman"/>
                <w:b/>
                <w:i/>
                <w:sz w:val="24"/>
              </w:rPr>
            </w:pPr>
            <w:r w:rsidRPr="002002BD">
              <w:rPr>
                <w:rFonts w:ascii="Times New Roman" w:hAnsi="Times New Roman"/>
                <w:b/>
                <w:sz w:val="24"/>
              </w:rPr>
              <w:t xml:space="preserve">     </w:t>
            </w:r>
            <w:r w:rsidRPr="002002BD">
              <w:rPr>
                <w:rFonts w:ascii="Times New Roman" w:hAnsi="Times New Roman"/>
                <w:b/>
                <w:i/>
                <w:sz w:val="24"/>
              </w:rPr>
              <w:t>BAE Systems, Inc, Hill AFB, UT</w:t>
            </w:r>
          </w:p>
          <w:p w:rsidR="00970903" w:rsidRPr="002002BD" w:rsidRDefault="009046AF" w:rsidP="00291D61">
            <w:pPr>
              <w:pStyle w:val="Dates"/>
              <w:numPr>
                <w:ilvl w:val="0"/>
                <w:numId w:val="5"/>
              </w:numPr>
              <w:spacing w:before="0" w:after="120"/>
              <w:ind w:hanging="374"/>
              <w:jc w:val="left"/>
              <w:rPr>
                <w:rFonts w:ascii="Times New Roman" w:hAnsi="Times New Roman"/>
                <w:i/>
                <w:sz w:val="22"/>
              </w:rPr>
            </w:pPr>
            <w:r w:rsidRPr="002002BD">
              <w:rPr>
                <w:rFonts w:ascii="Times New Roman" w:hAnsi="Times New Roman"/>
                <w:sz w:val="22"/>
              </w:rPr>
              <w:t>Writing Developers Guide for ICBM Simulation software developed with MATL</w:t>
            </w:r>
            <w:r w:rsidR="00291D61">
              <w:rPr>
                <w:rFonts w:ascii="Times New Roman" w:hAnsi="Times New Roman"/>
                <w:sz w:val="22"/>
              </w:rPr>
              <w:t>AB</w:t>
            </w:r>
            <w:r w:rsidRPr="002002BD">
              <w:rPr>
                <w:rFonts w:ascii="Times New Roman" w:hAnsi="Times New Roman"/>
                <w:sz w:val="22"/>
              </w:rPr>
              <w:t xml:space="preserve"> scripts</w:t>
            </w:r>
          </w:p>
          <w:p w:rsidR="007B14E7" w:rsidRPr="002002BD" w:rsidRDefault="007B14E7" w:rsidP="00671847">
            <w:pPr>
              <w:pStyle w:val="Dates"/>
              <w:spacing w:before="0" w:after="0"/>
              <w:jc w:val="left"/>
              <w:rPr>
                <w:rFonts w:ascii="Times New Roman" w:hAnsi="Times New Roman"/>
                <w:b/>
                <w:sz w:val="24"/>
              </w:rPr>
            </w:pPr>
            <w:r w:rsidRPr="002002BD">
              <w:rPr>
                <w:rFonts w:ascii="Times New Roman" w:hAnsi="Times New Roman"/>
                <w:b/>
                <w:sz w:val="24"/>
              </w:rPr>
              <w:t xml:space="preserve">   </w:t>
            </w:r>
            <w:r w:rsidR="00D65232" w:rsidRPr="002002BD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671847" w:rsidRPr="002002BD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2002BD">
              <w:rPr>
                <w:rFonts w:ascii="Times New Roman" w:hAnsi="Times New Roman"/>
                <w:b/>
                <w:sz w:val="24"/>
              </w:rPr>
              <w:t xml:space="preserve">Computer Science Technical Intern           </w:t>
            </w:r>
            <w:r w:rsidR="002002BD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D65232" w:rsidRPr="002002BD">
              <w:rPr>
                <w:rFonts w:ascii="Times New Roman" w:hAnsi="Times New Roman"/>
                <w:b/>
                <w:sz w:val="24"/>
              </w:rPr>
              <w:t xml:space="preserve">                             </w:t>
            </w:r>
            <w:r w:rsidRPr="002002BD">
              <w:rPr>
                <w:rFonts w:ascii="Times New Roman" w:hAnsi="Times New Roman"/>
                <w:b/>
                <w:sz w:val="24"/>
              </w:rPr>
              <w:t xml:space="preserve">        </w:t>
            </w:r>
            <w:r w:rsidR="009046AF" w:rsidRPr="002002BD">
              <w:rPr>
                <w:rFonts w:ascii="Times New Roman" w:hAnsi="Times New Roman"/>
                <w:b/>
                <w:sz w:val="24"/>
              </w:rPr>
              <w:t xml:space="preserve">      </w:t>
            </w:r>
            <w:r w:rsidRPr="002002BD">
              <w:rPr>
                <w:rFonts w:ascii="Times New Roman" w:hAnsi="Times New Roman"/>
                <w:b/>
                <w:sz w:val="24"/>
              </w:rPr>
              <w:t xml:space="preserve"> Dec 2016 </w:t>
            </w:r>
            <w:r w:rsidR="009046AF" w:rsidRPr="002002BD">
              <w:rPr>
                <w:rFonts w:ascii="Times New Roman" w:hAnsi="Times New Roman"/>
                <w:b/>
                <w:sz w:val="24"/>
              </w:rPr>
              <w:t>–</w:t>
            </w:r>
            <w:r w:rsidRPr="002002BD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9046AF" w:rsidRPr="002002BD">
              <w:rPr>
                <w:rFonts w:ascii="Times New Roman" w:hAnsi="Times New Roman"/>
                <w:b/>
                <w:sz w:val="24"/>
              </w:rPr>
              <w:t>April 2018</w:t>
            </w:r>
          </w:p>
          <w:p w:rsidR="007B14E7" w:rsidRPr="002002BD" w:rsidRDefault="007B14E7" w:rsidP="00671847">
            <w:pPr>
              <w:pStyle w:val="Location"/>
              <w:spacing w:before="0" w:after="0"/>
              <w:rPr>
                <w:rFonts w:ascii="Times New Roman" w:hAnsi="Times New Roman"/>
                <w:b/>
                <w:sz w:val="24"/>
              </w:rPr>
            </w:pPr>
            <w:r w:rsidRPr="002002BD">
              <w:rPr>
                <w:rFonts w:ascii="Times New Roman" w:hAnsi="Times New Roman"/>
                <w:sz w:val="24"/>
              </w:rPr>
              <w:t xml:space="preserve">    </w:t>
            </w:r>
            <w:r w:rsidR="00D65232" w:rsidRPr="002002BD">
              <w:rPr>
                <w:rFonts w:ascii="Times New Roman" w:hAnsi="Times New Roman"/>
                <w:sz w:val="24"/>
              </w:rPr>
              <w:t xml:space="preserve"> </w:t>
            </w:r>
            <w:r w:rsidRPr="002002BD">
              <w:rPr>
                <w:rFonts w:ascii="Times New Roman" w:hAnsi="Times New Roman"/>
                <w:b/>
                <w:sz w:val="24"/>
              </w:rPr>
              <w:t>BAE Systems, Inc, Hill AFB, UT</w:t>
            </w:r>
          </w:p>
          <w:p w:rsidR="007B14E7" w:rsidRPr="002002BD" w:rsidRDefault="007B14E7" w:rsidP="00291D61">
            <w:pPr>
              <w:pStyle w:val="Dates"/>
              <w:numPr>
                <w:ilvl w:val="0"/>
                <w:numId w:val="2"/>
              </w:numPr>
              <w:spacing w:before="0" w:after="0"/>
              <w:ind w:left="706" w:hanging="374"/>
              <w:jc w:val="left"/>
              <w:rPr>
                <w:rFonts w:ascii="Times New Roman" w:hAnsi="Times New Roman"/>
                <w:sz w:val="22"/>
                <w:szCs w:val="20"/>
              </w:rPr>
            </w:pPr>
            <w:r w:rsidRPr="002002BD">
              <w:rPr>
                <w:rFonts w:ascii="Times New Roman" w:hAnsi="Times New Roman"/>
                <w:sz w:val="22"/>
                <w:szCs w:val="20"/>
              </w:rPr>
              <w:t>Developed, as a team, the Process Model Toolkit (PMT) and programmed in C# and XAML.</w:t>
            </w:r>
          </w:p>
          <w:p w:rsidR="007B14E7" w:rsidRPr="002002BD" w:rsidRDefault="007B14E7" w:rsidP="00291D61">
            <w:pPr>
              <w:pStyle w:val="Dates"/>
              <w:numPr>
                <w:ilvl w:val="0"/>
                <w:numId w:val="2"/>
              </w:numPr>
              <w:spacing w:before="0" w:after="0"/>
              <w:ind w:left="706" w:hanging="374"/>
              <w:jc w:val="left"/>
              <w:rPr>
                <w:rFonts w:ascii="Times New Roman" w:hAnsi="Times New Roman"/>
                <w:sz w:val="22"/>
                <w:szCs w:val="20"/>
              </w:rPr>
            </w:pPr>
            <w:r w:rsidRPr="002002BD">
              <w:rPr>
                <w:rFonts w:ascii="Times New Roman" w:hAnsi="Times New Roman"/>
                <w:sz w:val="22"/>
                <w:szCs w:val="20"/>
              </w:rPr>
              <w:t>Communicate directly with government customer over New START Treaty to make improvements to PMT and present to customer and internal employees.</w:t>
            </w:r>
          </w:p>
          <w:p w:rsidR="00262856" w:rsidRPr="002002BD" w:rsidRDefault="007B14E7" w:rsidP="00291D61">
            <w:pPr>
              <w:pStyle w:val="Dates"/>
              <w:numPr>
                <w:ilvl w:val="0"/>
                <w:numId w:val="2"/>
              </w:numPr>
              <w:spacing w:before="0" w:after="0"/>
              <w:ind w:left="706" w:hanging="374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002BD">
              <w:rPr>
                <w:rFonts w:ascii="Times New Roman" w:hAnsi="Times New Roman"/>
                <w:sz w:val="22"/>
                <w:szCs w:val="20"/>
              </w:rPr>
              <w:t>Attained clearance of SECRET and is current to attend meetings in Classified Environment</w:t>
            </w:r>
          </w:p>
        </w:tc>
      </w:tr>
      <w:tr w:rsidR="007B14E7" w:rsidRPr="002002BD" w:rsidTr="00211F84">
        <w:trPr>
          <w:trHeight w:val="394"/>
        </w:trPr>
        <w:tc>
          <w:tcPr>
            <w:tcW w:w="10934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7B14E7" w:rsidRPr="002002BD" w:rsidRDefault="007B14E7" w:rsidP="007B14E7">
            <w:pPr>
              <w:pStyle w:val="Heading1"/>
              <w:spacing w:line="240" w:lineRule="auto"/>
              <w:rPr>
                <w:rFonts w:ascii="Times New Roman" w:hAnsi="Times New Roman"/>
                <w:b/>
                <w:sz w:val="28"/>
              </w:rPr>
            </w:pPr>
            <w:r w:rsidRPr="002002BD">
              <w:rPr>
                <w:rFonts w:ascii="Times New Roman" w:hAnsi="Times New Roman"/>
                <w:b/>
                <w:sz w:val="28"/>
              </w:rPr>
              <w:t>favorite projects</w:t>
            </w:r>
          </w:p>
        </w:tc>
      </w:tr>
      <w:tr w:rsidR="007B14E7" w:rsidRPr="002002BD" w:rsidTr="00211F84">
        <w:trPr>
          <w:trHeight w:val="512"/>
        </w:trPr>
        <w:tc>
          <w:tcPr>
            <w:tcW w:w="256" w:type="dxa"/>
            <w:tcBorders>
              <w:left w:val="nil"/>
              <w:right w:val="nil"/>
            </w:tcBorders>
          </w:tcPr>
          <w:p w:rsidR="007B14E7" w:rsidRPr="002002BD" w:rsidRDefault="007B14E7" w:rsidP="007B14E7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0678" w:type="dxa"/>
            <w:tcBorders>
              <w:top w:val="nil"/>
              <w:left w:val="nil"/>
              <w:bottom w:val="nil"/>
              <w:right w:val="nil"/>
            </w:tcBorders>
          </w:tcPr>
          <w:p w:rsidR="007B14E7" w:rsidRPr="002002BD" w:rsidRDefault="00291D61" w:rsidP="007B14E7">
            <w:pPr>
              <w:pStyle w:val="Dates"/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002BD">
              <w:rPr>
                <w:rFonts w:ascii="Times New Roman" w:hAnsi="Times New Roman"/>
                <w:b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3023235</wp:posOffset>
                      </wp:positionH>
                      <wp:positionV relativeFrom="paragraph">
                        <wp:posOffset>13335</wp:posOffset>
                      </wp:positionV>
                      <wp:extent cx="3688715" cy="1177290"/>
                      <wp:effectExtent l="0" t="0" r="0" b="381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88715" cy="11772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5BF1" w:rsidRPr="002002BD" w:rsidRDefault="00DD5BF1" w:rsidP="00AE1E5E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before="0" w:after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Traffic Light</w:t>
                                  </w:r>
                                </w:p>
                                <w:p w:rsidR="00DD5BF1" w:rsidRPr="002002BD" w:rsidRDefault="00DD5BF1" w:rsidP="00AE1E5E">
                                  <w:pPr>
                                    <w:pStyle w:val="ListParagraph"/>
                                    <w:numPr>
                                      <w:ilvl w:val="1"/>
                                      <w:numId w:val="4"/>
                                    </w:numPr>
                                    <w:spacing w:before="0" w:after="0"/>
                                    <w:ind w:left="108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Used FPGA to emulate a traffic light with code written in Verilog</w:t>
                                  </w:r>
                                </w:p>
                                <w:p w:rsidR="00671847" w:rsidRPr="002002BD" w:rsidRDefault="00671847" w:rsidP="00AE1E5E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before="0" w:after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Motorola Microcontroller</w:t>
                                  </w:r>
                                </w:p>
                                <w:p w:rsidR="00671847" w:rsidRPr="002002BD" w:rsidRDefault="00671847" w:rsidP="00AE1E5E">
                                  <w:pPr>
                                    <w:pStyle w:val="ListParagraph"/>
                                    <w:numPr>
                                      <w:ilvl w:val="1"/>
                                      <w:numId w:val="4"/>
                                    </w:numPr>
                                    <w:spacing w:before="0" w:after="0"/>
                                    <w:ind w:left="108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Wrote Assembly Language commands to control PWM, Fuzzy Logic, etc.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238.05pt;margin-top:1.05pt;width:290.45pt;height:92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" filled="f" stroked="f">
                      <v:textbox>
                        <w:txbxContent>
                          <w:p w:rsidR="00DD5BF1" w:rsidRPr="002002BD" w:rsidRDefault="00DD5BF1" w:rsidP="00AE1E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0" w:after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0"/>
                              </w:rPr>
                              <w:t>Traffic Light</w:t>
                            </w:r>
                          </w:p>
                          <w:p w:rsidR="00DD5BF1" w:rsidRPr="002002BD" w:rsidRDefault="00DD5BF1" w:rsidP="00AE1E5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before="0" w:after="0"/>
                              <w:ind w:left="108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0"/>
                              </w:rPr>
                              <w:t>Used FPGA to emulate a traffic light with code written in Verilog</w:t>
                            </w:r>
                          </w:p>
                          <w:p w:rsidR="00671847" w:rsidRPr="002002BD" w:rsidRDefault="00671847" w:rsidP="00AE1E5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0" w:after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0"/>
                              </w:rPr>
                              <w:t>Motorola Microcontroller</w:t>
                            </w:r>
                          </w:p>
                          <w:p w:rsidR="00671847" w:rsidRPr="002002BD" w:rsidRDefault="00671847" w:rsidP="00AE1E5E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spacing w:before="0" w:after="0"/>
                              <w:ind w:left="108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0"/>
                              </w:rPr>
                              <w:t>Wrote Assembly Language commands to control PWM, Fuzzy Logic, etc.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002BD">
              <w:rPr>
                <w:rFonts w:ascii="Times New Roman" w:hAnsi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16510</wp:posOffset>
                      </wp:positionV>
                      <wp:extent cx="3409950" cy="1659255"/>
                      <wp:effectExtent l="0" t="0" r="0" b="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9950" cy="16592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0BF4" w:rsidRPr="002002BD" w:rsidRDefault="00176265" w:rsidP="00291D61">
                                  <w:pPr>
                                    <w:pStyle w:val="Dates"/>
                                    <w:numPr>
                                      <w:ilvl w:val="0"/>
                                      <w:numId w:val="3"/>
                                    </w:numPr>
                                    <w:spacing w:before="0" w:after="0"/>
                                    <w:ind w:left="450" w:hanging="45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Virtual Machine</w:t>
                                  </w:r>
                                </w:p>
                                <w:p w:rsidR="00560BF4" w:rsidRPr="002002BD" w:rsidRDefault="00176265" w:rsidP="00291D61">
                                  <w:pPr>
                                    <w:pStyle w:val="Dates"/>
                                    <w:numPr>
                                      <w:ilvl w:val="2"/>
                                      <w:numId w:val="3"/>
                                    </w:numPr>
                                    <w:spacing w:before="0" w:after="0"/>
                                    <w:ind w:left="810" w:hanging="45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Inputs Assembly Language as bit data into memory and executes multi-threaded functions</w:t>
                                  </w:r>
                                </w:p>
                                <w:p w:rsidR="00560BF4" w:rsidRPr="002002BD" w:rsidRDefault="00560BF4" w:rsidP="00291D61">
                                  <w:pPr>
                                    <w:pStyle w:val="Dates"/>
                                    <w:numPr>
                                      <w:ilvl w:val="0"/>
                                      <w:numId w:val="3"/>
                                    </w:numPr>
                                    <w:spacing w:before="0" w:after="0"/>
                                    <w:ind w:left="450" w:hanging="45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Z-Wave Home Assistant</w:t>
                                  </w:r>
                                </w:p>
                                <w:p w:rsidR="00560BF4" w:rsidRPr="002002BD" w:rsidRDefault="00560BF4" w:rsidP="00291D61">
                                  <w:pPr>
                                    <w:pStyle w:val="Dates"/>
                                    <w:numPr>
                                      <w:ilvl w:val="1"/>
                                      <w:numId w:val="3"/>
                                    </w:numPr>
                                    <w:spacing w:before="0" w:after="0"/>
                                    <w:ind w:left="810" w:hanging="450"/>
                                    <w:jc w:val="left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2002BD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Implements Home Automation and Security on Raspberry Pi using Z-Wave Protocol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-5.4pt;margin-top:1.3pt;width:268.5pt;height:130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" filled="f" stroked="f">
                      <v:textbox>
                        <w:txbxContent>
                          <w:p w:rsidR="00560BF4" w:rsidRPr="002002BD" w:rsidRDefault="00176265" w:rsidP="00291D61">
                            <w:pPr>
                              <w:pStyle w:val="Dates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ind w:left="450" w:hanging="45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0"/>
                              </w:rPr>
                              <w:t>Virtual Machine</w:t>
                            </w:r>
                          </w:p>
                          <w:p w:rsidR="00560BF4" w:rsidRPr="002002BD" w:rsidRDefault="00176265" w:rsidP="00291D61">
                            <w:pPr>
                              <w:pStyle w:val="Dates"/>
                              <w:numPr>
                                <w:ilvl w:val="2"/>
                                <w:numId w:val="3"/>
                              </w:numPr>
                              <w:spacing w:before="0" w:after="0"/>
                              <w:ind w:left="810" w:hanging="45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0"/>
                              </w:rPr>
                              <w:t>Inputs Assembly Language as bit data into memory and executes multi-threaded functions</w:t>
                            </w:r>
                          </w:p>
                          <w:p w:rsidR="00560BF4" w:rsidRPr="002002BD" w:rsidRDefault="00560BF4" w:rsidP="00291D61">
                            <w:pPr>
                              <w:pStyle w:val="Dates"/>
                              <w:numPr>
                                <w:ilvl w:val="0"/>
                                <w:numId w:val="3"/>
                              </w:numPr>
                              <w:spacing w:before="0" w:after="0"/>
                              <w:ind w:left="450" w:hanging="45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0"/>
                              </w:rPr>
                              <w:t>Z-Wave Home Assistant</w:t>
                            </w:r>
                          </w:p>
                          <w:p w:rsidR="00560BF4" w:rsidRPr="002002BD" w:rsidRDefault="00560BF4" w:rsidP="00291D61">
                            <w:pPr>
                              <w:pStyle w:val="Dates"/>
                              <w:numPr>
                                <w:ilvl w:val="1"/>
                                <w:numId w:val="3"/>
                              </w:numPr>
                              <w:spacing w:before="0" w:after="0"/>
                              <w:ind w:left="810" w:hanging="450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2002BD">
                              <w:rPr>
                                <w:rFonts w:ascii="Times New Roman" w:hAnsi="Times New Roman"/>
                                <w:sz w:val="20"/>
                              </w:rPr>
                              <w:t>Implements Home Automation and Security on Raspberry Pi using Z-Wave Protocol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7A5516" w:rsidRPr="002002BD" w:rsidRDefault="007A5516" w:rsidP="007A5516">
      <w:pPr>
        <w:rPr>
          <w:rFonts w:ascii="Times New Roman" w:hAnsi="Times New Roman"/>
        </w:rPr>
      </w:pPr>
    </w:p>
    <w:sectPr w:rsidR="007A5516" w:rsidRPr="002002BD" w:rsidSect="00291D61">
      <w:headerReference w:type="default" r:id="rId8"/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21F" w:rsidRDefault="0004421F" w:rsidP="00E2541F">
      <w:pPr>
        <w:spacing w:before="0" w:after="0" w:line="240" w:lineRule="auto"/>
      </w:pPr>
      <w:r>
        <w:separator/>
      </w:r>
    </w:p>
  </w:endnote>
  <w:endnote w:type="continuationSeparator" w:id="0">
    <w:p w:rsidR="0004421F" w:rsidRDefault="0004421F" w:rsidP="00E254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21F" w:rsidRDefault="0004421F" w:rsidP="00E2541F">
      <w:pPr>
        <w:spacing w:before="0" w:after="0" w:line="240" w:lineRule="auto"/>
      </w:pPr>
      <w:r>
        <w:separator/>
      </w:r>
    </w:p>
  </w:footnote>
  <w:footnote w:type="continuationSeparator" w:id="0">
    <w:p w:rsidR="0004421F" w:rsidRDefault="0004421F" w:rsidP="00E2541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02BD" w:rsidRPr="002002BD" w:rsidRDefault="002002BD" w:rsidP="002002BD">
    <w:pPr>
      <w:pStyle w:val="ContactInfo"/>
      <w:spacing w:line="240" w:lineRule="auto"/>
      <w:jc w:val="center"/>
      <w:rPr>
        <w:rFonts w:ascii="Times New Roman" w:hAnsi="Times New Roman"/>
        <w:b/>
        <w:sz w:val="40"/>
        <w:szCs w:val="24"/>
      </w:rPr>
    </w:pPr>
    <w:r w:rsidRPr="002002BD">
      <w:rPr>
        <w:rFonts w:ascii="Times New Roman" w:hAnsi="Times New Roman"/>
        <w:b/>
        <w:sz w:val="40"/>
        <w:szCs w:val="24"/>
      </w:rPr>
      <w:t>Roberto Unzaga</w:t>
    </w:r>
  </w:p>
  <w:p w:rsidR="002002BD" w:rsidRPr="009E0B4F" w:rsidRDefault="002002BD" w:rsidP="002002BD">
    <w:pPr>
      <w:pStyle w:val="ContactInfo"/>
      <w:spacing w:line="240" w:lineRule="auto"/>
      <w:jc w:val="center"/>
      <w:rPr>
        <w:rFonts w:ascii="Times New Roman" w:hAnsi="Times New Roman"/>
        <w:sz w:val="24"/>
        <w:szCs w:val="22"/>
      </w:rPr>
    </w:pPr>
    <w:r w:rsidRPr="009E0B4F">
      <w:rPr>
        <w:rFonts w:ascii="Times New Roman" w:hAnsi="Times New Roman"/>
        <w:sz w:val="24"/>
        <w:szCs w:val="22"/>
      </w:rPr>
      <w:t xml:space="preserve">Mobile: 385-233-7085 | </w:t>
    </w:r>
    <w:hyperlink r:id="rId1" w:history="1">
      <w:r w:rsidRPr="009E0B4F">
        <w:rPr>
          <w:rStyle w:val="Hyperlink"/>
          <w:rFonts w:ascii="Times New Roman" w:hAnsi="Times New Roman"/>
          <w:color w:val="auto"/>
          <w:sz w:val="24"/>
          <w:szCs w:val="22"/>
          <w:u w:val="none"/>
        </w:rPr>
        <w:t>rob.Unzaga@gmail.com</w:t>
      </w:r>
    </w:hyperlink>
    <w:r w:rsidRPr="009E0B4F">
      <w:rPr>
        <w:rFonts w:ascii="Times New Roman" w:hAnsi="Times New Roman"/>
        <w:sz w:val="24"/>
        <w:szCs w:val="22"/>
      </w:rPr>
      <w:t xml:space="preserve"> | www.robertounzaga.com</w:t>
    </w:r>
  </w:p>
  <w:p w:rsidR="002002BD" w:rsidRPr="009E0B4F" w:rsidRDefault="002002BD" w:rsidP="002002BD">
    <w:pPr>
      <w:pStyle w:val="ContactInfo"/>
      <w:spacing w:line="240" w:lineRule="auto"/>
      <w:jc w:val="center"/>
      <w:rPr>
        <w:rFonts w:ascii="Times New Roman" w:hAnsi="Times New Roman"/>
        <w:sz w:val="24"/>
        <w:szCs w:val="22"/>
      </w:rPr>
    </w:pPr>
    <w:r w:rsidRPr="009E0B4F">
      <w:rPr>
        <w:rFonts w:ascii="Times New Roman" w:hAnsi="Times New Roman"/>
        <w:b/>
        <w:sz w:val="24"/>
        <w:szCs w:val="22"/>
      </w:rPr>
      <w:t>LinkedIn:</w:t>
    </w:r>
    <w:r w:rsidRPr="009E0B4F">
      <w:rPr>
        <w:rFonts w:ascii="Times New Roman" w:hAnsi="Times New Roman"/>
        <w:sz w:val="24"/>
        <w:szCs w:val="22"/>
      </w:rPr>
      <w:t xml:space="preserve"> </w:t>
    </w:r>
    <w:hyperlink r:id="rId2" w:history="1">
      <w:r w:rsidRPr="009E0B4F">
        <w:rPr>
          <w:rStyle w:val="Hyperlink"/>
          <w:rFonts w:ascii="Times New Roman" w:hAnsi="Times New Roman"/>
          <w:color w:val="auto"/>
          <w:sz w:val="24"/>
          <w:szCs w:val="22"/>
          <w:u w:val="none"/>
        </w:rPr>
        <w:t>https://www.linkedin.com/in/robertounzaga</w:t>
      </w:r>
    </w:hyperlink>
  </w:p>
  <w:p w:rsidR="002002BD" w:rsidRPr="009E0B4F" w:rsidRDefault="002002BD" w:rsidP="002002BD">
    <w:pPr>
      <w:pStyle w:val="ContactInfo"/>
      <w:spacing w:line="240" w:lineRule="auto"/>
      <w:jc w:val="center"/>
      <w:rPr>
        <w:sz w:val="24"/>
        <w:szCs w:val="22"/>
      </w:rPr>
    </w:pPr>
    <w:r w:rsidRPr="009E0B4F">
      <w:rPr>
        <w:rFonts w:ascii="Times New Roman" w:hAnsi="Times New Roman"/>
        <w:b/>
        <w:sz w:val="24"/>
        <w:szCs w:val="22"/>
      </w:rPr>
      <w:t xml:space="preserve">GitHub: </w:t>
    </w:r>
    <w:r w:rsidRPr="009E0B4F">
      <w:rPr>
        <w:rFonts w:ascii="Times New Roman" w:hAnsi="Times New Roman"/>
        <w:sz w:val="24"/>
        <w:szCs w:val="22"/>
      </w:rPr>
      <w:t>https:</w:t>
    </w:r>
    <w:r w:rsidRPr="009E0B4F">
      <w:rPr>
        <w:rFonts w:ascii="Times New Roman" w:hAnsi="Times New Roman"/>
        <w:b/>
        <w:sz w:val="24"/>
        <w:szCs w:val="22"/>
      </w:rPr>
      <w:t>//</w:t>
    </w:r>
    <w:r w:rsidRPr="009E0B4F">
      <w:rPr>
        <w:rFonts w:ascii="Times New Roman" w:hAnsi="Times New Roman"/>
        <w:sz w:val="24"/>
        <w:szCs w:val="22"/>
      </w:rPr>
      <w:t>github.com/robzaga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501A0"/>
    <w:multiLevelType w:val="hybridMultilevel"/>
    <w:tmpl w:val="3E86F612"/>
    <w:lvl w:ilvl="0" w:tplc="204EB2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A9F2302E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13224"/>
    <w:multiLevelType w:val="hybridMultilevel"/>
    <w:tmpl w:val="5B0073C0"/>
    <w:lvl w:ilvl="0" w:tplc="204EB2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A9F2302E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A9F2302E">
      <w:start w:val="1"/>
      <w:numFmt w:val="bullet"/>
      <w:lvlText w:val="▫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33753"/>
    <w:multiLevelType w:val="hybridMultilevel"/>
    <w:tmpl w:val="5BF8A638"/>
    <w:lvl w:ilvl="0" w:tplc="204EB2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B1B4C"/>
    <w:multiLevelType w:val="hybridMultilevel"/>
    <w:tmpl w:val="C79A0342"/>
    <w:lvl w:ilvl="0" w:tplc="204EB2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14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52"/>
    <w:rsid w:val="000022EB"/>
    <w:rsid w:val="000042D9"/>
    <w:rsid w:val="00006756"/>
    <w:rsid w:val="0004421F"/>
    <w:rsid w:val="00047D4F"/>
    <w:rsid w:val="00055015"/>
    <w:rsid w:val="00067485"/>
    <w:rsid w:val="00075B25"/>
    <w:rsid w:val="00075E73"/>
    <w:rsid w:val="00086DE6"/>
    <w:rsid w:val="000B0EE9"/>
    <w:rsid w:val="000D6306"/>
    <w:rsid w:val="000F1582"/>
    <w:rsid w:val="0010077D"/>
    <w:rsid w:val="00115A89"/>
    <w:rsid w:val="00116026"/>
    <w:rsid w:val="00116379"/>
    <w:rsid w:val="00132C0D"/>
    <w:rsid w:val="00135A77"/>
    <w:rsid w:val="00136EFF"/>
    <w:rsid w:val="00143901"/>
    <w:rsid w:val="00144389"/>
    <w:rsid w:val="00176265"/>
    <w:rsid w:val="00182656"/>
    <w:rsid w:val="00193470"/>
    <w:rsid w:val="001A27C2"/>
    <w:rsid w:val="001A307A"/>
    <w:rsid w:val="001B1AF6"/>
    <w:rsid w:val="001C2A84"/>
    <w:rsid w:val="001D00A8"/>
    <w:rsid w:val="001F4F78"/>
    <w:rsid w:val="002002BD"/>
    <w:rsid w:val="00205847"/>
    <w:rsid w:val="0020712D"/>
    <w:rsid w:val="00211F84"/>
    <w:rsid w:val="00231F3F"/>
    <w:rsid w:val="00241594"/>
    <w:rsid w:val="002474FE"/>
    <w:rsid w:val="0025418C"/>
    <w:rsid w:val="002600B5"/>
    <w:rsid w:val="00262856"/>
    <w:rsid w:val="002671C9"/>
    <w:rsid w:val="00270922"/>
    <w:rsid w:val="00281F82"/>
    <w:rsid w:val="00285ECA"/>
    <w:rsid w:val="00286773"/>
    <w:rsid w:val="002911C8"/>
    <w:rsid w:val="00291D61"/>
    <w:rsid w:val="00292B77"/>
    <w:rsid w:val="002960BC"/>
    <w:rsid w:val="002A7C8C"/>
    <w:rsid w:val="002E5A97"/>
    <w:rsid w:val="002F5EEF"/>
    <w:rsid w:val="002F6242"/>
    <w:rsid w:val="002F62A9"/>
    <w:rsid w:val="00301257"/>
    <w:rsid w:val="00311058"/>
    <w:rsid w:val="003178EF"/>
    <w:rsid w:val="0032379D"/>
    <w:rsid w:val="00325DBC"/>
    <w:rsid w:val="00330EBA"/>
    <w:rsid w:val="003310A7"/>
    <w:rsid w:val="003330F8"/>
    <w:rsid w:val="00344F73"/>
    <w:rsid w:val="00346D41"/>
    <w:rsid w:val="0035331A"/>
    <w:rsid w:val="00361296"/>
    <w:rsid w:val="00361AFB"/>
    <w:rsid w:val="00374E86"/>
    <w:rsid w:val="0038388F"/>
    <w:rsid w:val="00386E23"/>
    <w:rsid w:val="003B7C60"/>
    <w:rsid w:val="003C3F29"/>
    <w:rsid w:val="003D63C7"/>
    <w:rsid w:val="003F3FCD"/>
    <w:rsid w:val="003F5303"/>
    <w:rsid w:val="00401753"/>
    <w:rsid w:val="004058DF"/>
    <w:rsid w:val="00405B19"/>
    <w:rsid w:val="00407093"/>
    <w:rsid w:val="0041118B"/>
    <w:rsid w:val="0042055A"/>
    <w:rsid w:val="0043145B"/>
    <w:rsid w:val="00452A44"/>
    <w:rsid w:val="004633EC"/>
    <w:rsid w:val="00484AC5"/>
    <w:rsid w:val="004A6F12"/>
    <w:rsid w:val="004B1CFC"/>
    <w:rsid w:val="004E2168"/>
    <w:rsid w:val="004F5EB5"/>
    <w:rsid w:val="00502800"/>
    <w:rsid w:val="00545CDB"/>
    <w:rsid w:val="00552606"/>
    <w:rsid w:val="00560BF4"/>
    <w:rsid w:val="00563AB1"/>
    <w:rsid w:val="00567C5F"/>
    <w:rsid w:val="005713E1"/>
    <w:rsid w:val="00583BD4"/>
    <w:rsid w:val="0059079E"/>
    <w:rsid w:val="00593DE7"/>
    <w:rsid w:val="005A7123"/>
    <w:rsid w:val="005C5D33"/>
    <w:rsid w:val="005C7514"/>
    <w:rsid w:val="005E4E64"/>
    <w:rsid w:val="005F250F"/>
    <w:rsid w:val="0063452B"/>
    <w:rsid w:val="006462C5"/>
    <w:rsid w:val="00650198"/>
    <w:rsid w:val="006511AA"/>
    <w:rsid w:val="00660EA8"/>
    <w:rsid w:val="0066344A"/>
    <w:rsid w:val="00671847"/>
    <w:rsid w:val="00673BBE"/>
    <w:rsid w:val="00677BA5"/>
    <w:rsid w:val="006808EF"/>
    <w:rsid w:val="00681322"/>
    <w:rsid w:val="006954AA"/>
    <w:rsid w:val="00695522"/>
    <w:rsid w:val="006962EF"/>
    <w:rsid w:val="006E2432"/>
    <w:rsid w:val="006E5605"/>
    <w:rsid w:val="006E7352"/>
    <w:rsid w:val="006F1E27"/>
    <w:rsid w:val="006F209F"/>
    <w:rsid w:val="006F57D3"/>
    <w:rsid w:val="00721F2C"/>
    <w:rsid w:val="00747FC4"/>
    <w:rsid w:val="00753983"/>
    <w:rsid w:val="00763E63"/>
    <w:rsid w:val="00764422"/>
    <w:rsid w:val="00765643"/>
    <w:rsid w:val="007718F6"/>
    <w:rsid w:val="007758B6"/>
    <w:rsid w:val="00780173"/>
    <w:rsid w:val="0078759B"/>
    <w:rsid w:val="00790D50"/>
    <w:rsid w:val="007A2F12"/>
    <w:rsid w:val="007A5516"/>
    <w:rsid w:val="007A6B44"/>
    <w:rsid w:val="007B14E7"/>
    <w:rsid w:val="007B7CD8"/>
    <w:rsid w:val="007C7961"/>
    <w:rsid w:val="007D5AB6"/>
    <w:rsid w:val="007E51DD"/>
    <w:rsid w:val="007F02F5"/>
    <w:rsid w:val="007F1539"/>
    <w:rsid w:val="007F3B33"/>
    <w:rsid w:val="008014C4"/>
    <w:rsid w:val="00812D0E"/>
    <w:rsid w:val="008370F0"/>
    <w:rsid w:val="00846E0C"/>
    <w:rsid w:val="0085052A"/>
    <w:rsid w:val="008743FB"/>
    <w:rsid w:val="00874FC5"/>
    <w:rsid w:val="00880232"/>
    <w:rsid w:val="008818E1"/>
    <w:rsid w:val="00893BC0"/>
    <w:rsid w:val="00895553"/>
    <w:rsid w:val="008A5E52"/>
    <w:rsid w:val="008B435A"/>
    <w:rsid w:val="008B6D35"/>
    <w:rsid w:val="008C1A90"/>
    <w:rsid w:val="008E18D5"/>
    <w:rsid w:val="008E2F13"/>
    <w:rsid w:val="008E65D5"/>
    <w:rsid w:val="008F45C3"/>
    <w:rsid w:val="009046AF"/>
    <w:rsid w:val="00906139"/>
    <w:rsid w:val="0090731C"/>
    <w:rsid w:val="00907793"/>
    <w:rsid w:val="0092157C"/>
    <w:rsid w:val="009229F4"/>
    <w:rsid w:val="00932393"/>
    <w:rsid w:val="00945246"/>
    <w:rsid w:val="00950152"/>
    <w:rsid w:val="009548CA"/>
    <w:rsid w:val="0097063B"/>
    <w:rsid w:val="00970903"/>
    <w:rsid w:val="00970B29"/>
    <w:rsid w:val="00980162"/>
    <w:rsid w:val="00987217"/>
    <w:rsid w:val="00997195"/>
    <w:rsid w:val="009A39A9"/>
    <w:rsid w:val="009A5D17"/>
    <w:rsid w:val="009C6183"/>
    <w:rsid w:val="009C7972"/>
    <w:rsid w:val="009D57AB"/>
    <w:rsid w:val="009E0B4F"/>
    <w:rsid w:val="009E55E6"/>
    <w:rsid w:val="009E593D"/>
    <w:rsid w:val="009E72BE"/>
    <w:rsid w:val="009E7F13"/>
    <w:rsid w:val="00A04737"/>
    <w:rsid w:val="00A07D6A"/>
    <w:rsid w:val="00A10786"/>
    <w:rsid w:val="00A15CBC"/>
    <w:rsid w:val="00A206CD"/>
    <w:rsid w:val="00A25CA8"/>
    <w:rsid w:val="00A3480E"/>
    <w:rsid w:val="00A66D7D"/>
    <w:rsid w:val="00A84E65"/>
    <w:rsid w:val="00A86521"/>
    <w:rsid w:val="00A926FE"/>
    <w:rsid w:val="00A976EE"/>
    <w:rsid w:val="00AB1023"/>
    <w:rsid w:val="00AC26FD"/>
    <w:rsid w:val="00AE1E5E"/>
    <w:rsid w:val="00AF1168"/>
    <w:rsid w:val="00AF24AE"/>
    <w:rsid w:val="00B24309"/>
    <w:rsid w:val="00B37B57"/>
    <w:rsid w:val="00B4301D"/>
    <w:rsid w:val="00B54803"/>
    <w:rsid w:val="00B560EA"/>
    <w:rsid w:val="00B607D7"/>
    <w:rsid w:val="00B66658"/>
    <w:rsid w:val="00B7184F"/>
    <w:rsid w:val="00B71A81"/>
    <w:rsid w:val="00B71E3F"/>
    <w:rsid w:val="00B75DDE"/>
    <w:rsid w:val="00B77F07"/>
    <w:rsid w:val="00BC5F41"/>
    <w:rsid w:val="00BD2D2B"/>
    <w:rsid w:val="00BE3BF0"/>
    <w:rsid w:val="00BF0214"/>
    <w:rsid w:val="00BF4672"/>
    <w:rsid w:val="00BF5484"/>
    <w:rsid w:val="00C0165F"/>
    <w:rsid w:val="00C0342D"/>
    <w:rsid w:val="00C069B4"/>
    <w:rsid w:val="00C27167"/>
    <w:rsid w:val="00C302EE"/>
    <w:rsid w:val="00C3410C"/>
    <w:rsid w:val="00C455DC"/>
    <w:rsid w:val="00C45721"/>
    <w:rsid w:val="00C55F0B"/>
    <w:rsid w:val="00C7334E"/>
    <w:rsid w:val="00C876DD"/>
    <w:rsid w:val="00C95D9C"/>
    <w:rsid w:val="00CD22BE"/>
    <w:rsid w:val="00CE5E3F"/>
    <w:rsid w:val="00CF0E6E"/>
    <w:rsid w:val="00D07A9F"/>
    <w:rsid w:val="00D10EE6"/>
    <w:rsid w:val="00D12D60"/>
    <w:rsid w:val="00D24B2A"/>
    <w:rsid w:val="00D366D9"/>
    <w:rsid w:val="00D449BA"/>
    <w:rsid w:val="00D4662D"/>
    <w:rsid w:val="00D51ECD"/>
    <w:rsid w:val="00D54F55"/>
    <w:rsid w:val="00D56694"/>
    <w:rsid w:val="00D65232"/>
    <w:rsid w:val="00D71776"/>
    <w:rsid w:val="00D720EA"/>
    <w:rsid w:val="00D73DB8"/>
    <w:rsid w:val="00D74802"/>
    <w:rsid w:val="00D750D4"/>
    <w:rsid w:val="00D77525"/>
    <w:rsid w:val="00D8710D"/>
    <w:rsid w:val="00D87FAE"/>
    <w:rsid w:val="00D97489"/>
    <w:rsid w:val="00DA2A42"/>
    <w:rsid w:val="00DA345C"/>
    <w:rsid w:val="00DB13EA"/>
    <w:rsid w:val="00DC16C5"/>
    <w:rsid w:val="00DC73B4"/>
    <w:rsid w:val="00DD4704"/>
    <w:rsid w:val="00DD5BF1"/>
    <w:rsid w:val="00DE6039"/>
    <w:rsid w:val="00DE7766"/>
    <w:rsid w:val="00DF0690"/>
    <w:rsid w:val="00DF3F0B"/>
    <w:rsid w:val="00E13E1F"/>
    <w:rsid w:val="00E13EED"/>
    <w:rsid w:val="00E2541F"/>
    <w:rsid w:val="00E33FCE"/>
    <w:rsid w:val="00E45E21"/>
    <w:rsid w:val="00E608ED"/>
    <w:rsid w:val="00E73496"/>
    <w:rsid w:val="00E753E2"/>
    <w:rsid w:val="00E85E24"/>
    <w:rsid w:val="00E946D4"/>
    <w:rsid w:val="00E9634D"/>
    <w:rsid w:val="00EC20FF"/>
    <w:rsid w:val="00EE2D49"/>
    <w:rsid w:val="00EF1976"/>
    <w:rsid w:val="00F07D75"/>
    <w:rsid w:val="00F35B48"/>
    <w:rsid w:val="00F42DE3"/>
    <w:rsid w:val="00F4625C"/>
    <w:rsid w:val="00F510D1"/>
    <w:rsid w:val="00F93CAA"/>
    <w:rsid w:val="00FC0033"/>
    <w:rsid w:val="00FC081E"/>
    <w:rsid w:val="00FC5174"/>
    <w:rsid w:val="00FC6A18"/>
    <w:rsid w:val="00FE5FE9"/>
    <w:rsid w:val="00FF3025"/>
    <w:rsid w:val="00F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57885B"/>
  <w15:docId w15:val="{25F18C1C-6A66-484B-A01D-135E865B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paragraph" w:styleId="BodyText">
    <w:name w:val="Body Text"/>
    <w:basedOn w:val="Normal"/>
    <w:link w:val="BodyTextChar"/>
    <w:rsid w:val="00880232"/>
    <w:pPr>
      <w:tabs>
        <w:tab w:val="left" w:pos="2160"/>
        <w:tab w:val="right" w:pos="6480"/>
      </w:tabs>
      <w:spacing w:before="240" w:after="60" w:line="220" w:lineRule="atLeast"/>
      <w:jc w:val="center"/>
    </w:pPr>
    <w:rPr>
      <w:rFonts w:ascii="Times New Roman" w:hAnsi="Times New Roman"/>
      <w:spacing w:val="0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880232"/>
    <w:rPr>
      <w:sz w:val="22"/>
      <w:szCs w:val="22"/>
    </w:rPr>
  </w:style>
  <w:style w:type="paragraph" w:styleId="Header">
    <w:name w:val="header"/>
    <w:basedOn w:val="Normal"/>
    <w:link w:val="HeaderChar"/>
    <w:unhideWhenUsed/>
    <w:rsid w:val="00E2541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E2541F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nhideWhenUsed/>
    <w:rsid w:val="00E2541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E2541F"/>
    <w:rPr>
      <w:rFonts w:asciiTheme="minorHAnsi" w:hAnsiTheme="minorHAnsi"/>
      <w:spacing w:val="10"/>
      <w:sz w:val="16"/>
      <w:szCs w:val="16"/>
    </w:rPr>
  </w:style>
  <w:style w:type="character" w:styleId="Hyperlink">
    <w:name w:val="Hyperlink"/>
    <w:basedOn w:val="DefaultParagraphFont"/>
    <w:unhideWhenUsed/>
    <w:rsid w:val="00677B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8014C4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9D57A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5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robertounzaga" TargetMode="External"/><Relationship Id="rId1" Type="http://schemas.openxmlformats.org/officeDocument/2006/relationships/hyperlink" Target="mailto:rob.Unzag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o.unzaga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Unzaga, Roberto C (US)</dc:creator>
  <cp:keywords/>
  <cp:lastModifiedBy>Rob Unzaga</cp:lastModifiedBy>
  <cp:revision>2</cp:revision>
  <cp:lastPrinted>2018-05-10T19:50:00Z</cp:lastPrinted>
  <dcterms:created xsi:type="dcterms:W3CDTF">2018-05-15T19:18:00Z</dcterms:created>
  <dcterms:modified xsi:type="dcterms:W3CDTF">2018-05-15T19:18:00Z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